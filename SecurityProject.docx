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36" w:rsidRPr="005778CF" w:rsidRDefault="00562DED">
      <w:pPr>
        <w:pStyle w:val="KonuBal"/>
      </w:pPr>
      <w:r w:rsidRPr="00562DED">
        <w:rPr>
          <w:sz w:val="36"/>
        </w:rPr>
        <w:t>[Buffer overflow with gets function]</w:t>
      </w:r>
    </w:p>
    <w:p w:rsidR="00E71436" w:rsidRPr="005778CF" w:rsidRDefault="00805B32">
      <w:pPr>
        <w:pStyle w:val="Altyaz"/>
      </w:pPr>
      <w:r>
        <w:t>Ubuntu 16.04, 64-Bit Operating System</w:t>
      </w:r>
    </w:p>
    <w:p w:rsidR="00E71436" w:rsidRPr="00D14D3D" w:rsidRDefault="00362D01">
      <w:pPr>
        <w:pStyle w:val="Balk1"/>
        <w:rPr>
          <w:sz w:val="32"/>
        </w:rPr>
      </w:pPr>
      <w:r w:rsidRPr="00D14D3D">
        <w:rPr>
          <w:sz w:val="32"/>
        </w:rPr>
        <w:t>Overview</w:t>
      </w:r>
    </w:p>
    <w:p w:rsidR="00E71436" w:rsidRPr="00D14D3D" w:rsidRDefault="000A287D">
      <w:pPr>
        <w:pStyle w:val="Balk2"/>
        <w:rPr>
          <w:sz w:val="28"/>
        </w:rPr>
      </w:pPr>
      <w:r w:rsidRPr="00D14D3D">
        <w:rPr>
          <w:sz w:val="28"/>
        </w:rPr>
        <w:t>What is Buffer Overflow? Why it is a problem?</w:t>
      </w:r>
    </w:p>
    <w:p w:rsidR="00EA5670" w:rsidRPr="007D480A" w:rsidRDefault="00EA5670" w:rsidP="00EA5670">
      <w:pPr>
        <w:ind w:firstLine="360"/>
        <w:rPr>
          <w:sz w:val="24"/>
        </w:rPr>
      </w:pPr>
      <w:r w:rsidRPr="007D480A">
        <w:rPr>
          <w:sz w:val="24"/>
        </w:rPr>
        <w:t xml:space="preserve">Shortly the buffer overflow is an anomaly, where a program, while writing data to a buffer, overruns the buffer's boundary. Namely buffers are created by fixed size so if </w:t>
      </w:r>
      <w:r w:rsidR="00501AAD" w:rsidRPr="007D480A">
        <w:rPr>
          <w:sz w:val="24"/>
        </w:rPr>
        <w:t>we</w:t>
      </w:r>
      <w:r w:rsidRPr="007D480A">
        <w:rPr>
          <w:sz w:val="24"/>
        </w:rPr>
        <w:t xml:space="preserve"> pass more data than the buffer can store, buffer will overflow. When a buffer overflowed, the program can access other parts of memory which belong to other programs. As you think, this may cause really big problems.</w:t>
      </w:r>
    </w:p>
    <w:p w:rsidR="00E71436" w:rsidRDefault="00EA5670" w:rsidP="00EA5670">
      <w:pPr>
        <w:ind w:firstLine="360"/>
        <w:rPr>
          <w:sz w:val="24"/>
        </w:rPr>
      </w:pPr>
      <w:r w:rsidRPr="007D480A">
        <w:rPr>
          <w:sz w:val="24"/>
        </w:rPr>
        <w:t xml:space="preserve">Normally </w:t>
      </w:r>
      <w:r w:rsidR="008F401D" w:rsidRPr="007D480A">
        <w:rPr>
          <w:sz w:val="24"/>
        </w:rPr>
        <w:t>we</w:t>
      </w:r>
      <w:r w:rsidRPr="007D480A">
        <w:rPr>
          <w:sz w:val="24"/>
        </w:rPr>
        <w:t xml:space="preserve"> shouldn't have permissions to access other parts of memory but in some cases it may be. Then </w:t>
      </w:r>
      <w:r w:rsidR="008E0406" w:rsidRPr="007D480A">
        <w:rPr>
          <w:sz w:val="24"/>
        </w:rPr>
        <w:t>we</w:t>
      </w:r>
      <w:r w:rsidRPr="007D480A">
        <w:rPr>
          <w:sz w:val="24"/>
        </w:rPr>
        <w:t xml:space="preserve"> would have the vulnerable program and nothing is safe with that program.</w:t>
      </w:r>
      <w:r w:rsidR="008272C6" w:rsidRPr="007D480A">
        <w:rPr>
          <w:sz w:val="24"/>
        </w:rPr>
        <w:t xml:space="preserve"> </w:t>
      </w:r>
      <w:r w:rsidR="00CF057E" w:rsidRPr="007D480A">
        <w:rPr>
          <w:sz w:val="24"/>
        </w:rPr>
        <w:t xml:space="preserve">Here the </w:t>
      </w:r>
      <w:r w:rsidR="008272C6" w:rsidRPr="007D480A">
        <w:rPr>
          <w:sz w:val="24"/>
        </w:rPr>
        <w:t>Buffer Overflow is</w:t>
      </w:r>
      <w:r w:rsidR="00CF057E" w:rsidRPr="007D480A">
        <w:rPr>
          <w:sz w:val="24"/>
        </w:rPr>
        <w:t>!</w:t>
      </w:r>
    </w:p>
    <w:p w:rsidR="00594422" w:rsidRPr="00275851" w:rsidRDefault="00594422" w:rsidP="00275851">
      <w:pPr>
        <w:pStyle w:val="Balk2"/>
        <w:rPr>
          <w:sz w:val="28"/>
        </w:rPr>
      </w:pPr>
      <w:r w:rsidRPr="00D14D3D">
        <w:rPr>
          <w:sz w:val="28"/>
        </w:rPr>
        <w:t>Where can we face with Buffer Overflow</w:t>
      </w:r>
      <w:r>
        <w:rPr>
          <w:sz w:val="28"/>
        </w:rPr>
        <w:t>?</w:t>
      </w:r>
    </w:p>
    <w:p w:rsidR="00CE1683" w:rsidRDefault="00275851" w:rsidP="00275851">
      <w:pPr>
        <w:ind w:firstLine="360"/>
        <w:rPr>
          <w:sz w:val="24"/>
        </w:rPr>
      </w:pPr>
      <w:r w:rsidRPr="00275851">
        <w:rPr>
          <w:sz w:val="24"/>
        </w:rPr>
        <w:t>We can face with the Buffer Overflow vulnerability in C/C++ technologies because those technologies have no built-in protection against accessing or overwriting data in any part of their memory about buffer limits and includes some vulnerable functions. But buffer overflows also can exist in any programming environment where direct m</w:t>
      </w:r>
      <w:r w:rsidR="00CE1683">
        <w:rPr>
          <w:sz w:val="24"/>
        </w:rPr>
        <w:t xml:space="preserve">emory manipulation is allowed. </w:t>
      </w:r>
    </w:p>
    <w:p w:rsidR="00594422" w:rsidRPr="007D480A" w:rsidRDefault="00275851" w:rsidP="00275851">
      <w:pPr>
        <w:ind w:firstLine="360"/>
        <w:rPr>
          <w:sz w:val="24"/>
        </w:rPr>
      </w:pPr>
      <w:r w:rsidRPr="00275851">
        <w:rPr>
          <w:sz w:val="24"/>
        </w:rPr>
        <w:t>Along with that, if a programmer who programmes with those technologies, uses the vulnerable functions without controlling limits of buffer, there is going to be a big problem for security. As you understand it from the project title, we are going to examine the gets function that is the one of vulnerable functions of C, in this project.</w:t>
      </w:r>
    </w:p>
    <w:p w:rsidR="004C0807" w:rsidRPr="00CB7012" w:rsidRDefault="00CB7012" w:rsidP="00CB7012">
      <w:pPr>
        <w:pStyle w:val="Balk2"/>
        <w:rPr>
          <w:sz w:val="28"/>
        </w:rPr>
      </w:pPr>
      <w:r w:rsidRPr="00CB7012">
        <w:rPr>
          <w:sz w:val="28"/>
        </w:rPr>
        <w:t>What is the size of the danger of Buffer Overflow?</w:t>
      </w:r>
    </w:p>
    <w:p w:rsidR="004C0807" w:rsidRDefault="004C0807" w:rsidP="001B3647">
      <w:pPr>
        <w:ind w:firstLine="360"/>
        <w:rPr>
          <w:sz w:val="24"/>
        </w:rPr>
      </w:pPr>
      <w:r w:rsidRPr="007D480A">
        <w:rPr>
          <w:sz w:val="24"/>
        </w:rPr>
        <w:t>It completely depends on the imagination of the attacker.</w:t>
      </w:r>
      <w:r w:rsidRPr="007D480A">
        <w:rPr>
          <w:sz w:val="22"/>
        </w:rPr>
        <w:t xml:space="preserve"> </w:t>
      </w:r>
      <w:r w:rsidRPr="007D480A">
        <w:rPr>
          <w:sz w:val="24"/>
        </w:rPr>
        <w:t>In fact, the attacker can do anything which wants, such as deleting files, stealing information, using the computer in other attacks.</w:t>
      </w:r>
    </w:p>
    <w:p w:rsidR="007432B9" w:rsidRPr="00D14D3D" w:rsidRDefault="007432B9" w:rsidP="007432B9">
      <w:pPr>
        <w:pStyle w:val="Balk2"/>
        <w:rPr>
          <w:sz w:val="28"/>
        </w:rPr>
      </w:pPr>
      <w:r w:rsidRPr="006A4432">
        <w:rPr>
          <w:sz w:val="28"/>
        </w:rPr>
        <w:t>Important point</w:t>
      </w:r>
      <w:r w:rsidR="005A3968">
        <w:rPr>
          <w:sz w:val="28"/>
        </w:rPr>
        <w:t>s</w:t>
      </w:r>
      <w:r w:rsidRPr="006A4432">
        <w:rPr>
          <w:sz w:val="28"/>
        </w:rPr>
        <w:t xml:space="preserve"> to better understand Buffer Overflow</w:t>
      </w:r>
    </w:p>
    <w:p w:rsidR="007432B9" w:rsidRDefault="007432B9" w:rsidP="007432B9">
      <w:pPr>
        <w:ind w:firstLine="360"/>
        <w:rPr>
          <w:sz w:val="24"/>
        </w:rPr>
      </w:pPr>
      <w:r w:rsidRPr="007432B9">
        <w:rPr>
          <w:sz w:val="24"/>
        </w:rPr>
        <w:t>We should know how memory runs for better understanding the Buffer Overflow. That’s why we</w:t>
      </w:r>
      <w:r w:rsidR="00782C03">
        <w:rPr>
          <w:sz w:val="24"/>
        </w:rPr>
        <w:t xml:space="preserve"> will</w:t>
      </w:r>
      <w:r w:rsidRPr="007432B9">
        <w:rPr>
          <w:sz w:val="24"/>
        </w:rPr>
        <w:t xml:space="preserve"> dive deeper into memory</w:t>
      </w:r>
      <w:r w:rsidR="00C064A3">
        <w:rPr>
          <w:sz w:val="24"/>
        </w:rPr>
        <w:t xml:space="preserve"> and some registers</w:t>
      </w:r>
      <w:r w:rsidRPr="007432B9">
        <w:rPr>
          <w:sz w:val="24"/>
        </w:rPr>
        <w:t xml:space="preserve">. </w:t>
      </w:r>
    </w:p>
    <w:p w:rsidR="00D10119" w:rsidRDefault="00EE1293" w:rsidP="007432B9">
      <w:pPr>
        <w:ind w:firstLine="360"/>
        <w:rPr>
          <w:sz w:val="24"/>
        </w:rPr>
        <w:sectPr w:rsidR="00D10119" w:rsidSect="005778CF">
          <w:headerReference w:type="default" r:id="rId9"/>
          <w:pgSz w:w="11907" w:h="16839" w:code="9"/>
          <w:pgMar w:top="1440" w:right="1440" w:bottom="1440" w:left="1440" w:header="720" w:footer="864" w:gutter="0"/>
          <w:cols w:space="720"/>
          <w:docGrid w:linePitch="360"/>
        </w:sectPr>
      </w:pPr>
      <w:r w:rsidRPr="00EE1293">
        <w:rPr>
          <w:sz w:val="24"/>
        </w:rPr>
        <w:t>By the way we are trying to explore buffer overflow in Stack but it may be also in Heap. We will just give some short informations about other parts of memory a</w:t>
      </w:r>
      <w:r w:rsidR="00D10119">
        <w:rPr>
          <w:sz w:val="24"/>
        </w:rPr>
        <w:t>nd then mostly talk about Stack</w:t>
      </w:r>
      <w:r w:rsidR="00B30C57">
        <w:rPr>
          <w:sz w:val="24"/>
        </w:rPr>
        <w:t>.</w:t>
      </w:r>
      <w:r w:rsidR="00BF1E36">
        <w:rPr>
          <w:sz w:val="24"/>
        </w:rPr>
        <w:t xml:space="preserve"> We can see whole memory structure in next page…</w:t>
      </w:r>
    </w:p>
    <w:p w:rsidR="001153E8" w:rsidRPr="002F14B9" w:rsidRDefault="00A8496A" w:rsidP="00542D8A">
      <w:pPr>
        <w:ind w:firstLine="360"/>
        <w:jc w:val="center"/>
        <w:rPr>
          <w:b/>
          <w:color w:val="00B050"/>
          <w:sz w:val="28"/>
          <w:szCs w:val="25"/>
        </w:rPr>
        <w:sectPr w:rsidR="001153E8" w:rsidRPr="002F14B9" w:rsidSect="00542D8A">
          <w:headerReference w:type="default" r:id="rId10"/>
          <w:type w:val="continuous"/>
          <w:pgSz w:w="11907" w:h="16839" w:code="9"/>
          <w:pgMar w:top="1440" w:right="1440" w:bottom="1440" w:left="1440" w:header="720" w:footer="864" w:gutter="0"/>
          <w:cols w:sep="1" w:space="288"/>
          <w:docGrid w:linePitch="360"/>
        </w:sectPr>
      </w:pPr>
      <w:r w:rsidRPr="002F14B9">
        <w:rPr>
          <w:b/>
          <w:color w:val="00B050"/>
          <w:sz w:val="28"/>
          <w:szCs w:val="25"/>
        </w:rPr>
        <w:lastRenderedPageBreak/>
        <w:t>MEMORY FOR A RUNNING PROCESS</w:t>
      </w:r>
    </w:p>
    <w:p w:rsidR="001153E8" w:rsidRDefault="001153E8" w:rsidP="0044537D">
      <w:pPr>
        <w:ind w:firstLine="360"/>
        <w:rPr>
          <w:sz w:val="24"/>
        </w:rPr>
        <w:sectPr w:rsidR="001153E8" w:rsidSect="001153E8">
          <w:type w:val="continuous"/>
          <w:pgSz w:w="11907" w:h="16839" w:code="9"/>
          <w:pgMar w:top="1440" w:right="1440" w:bottom="1440" w:left="1440" w:header="720" w:footer="864" w:gutter="0"/>
          <w:cols w:sep="1" w:space="288"/>
          <w:docGrid w:linePitch="360"/>
        </w:sectPr>
      </w:pPr>
    </w:p>
    <w:p w:rsidR="007144E0" w:rsidRPr="0041607C" w:rsidRDefault="00D10119" w:rsidP="0041607C">
      <w:pPr>
        <w:ind w:firstLine="360"/>
        <w:rPr>
          <w:sz w:val="24"/>
        </w:rPr>
      </w:pPr>
      <w:r w:rsidRPr="002252E5">
        <w:rPr>
          <w:noProof/>
          <w:sz w:val="20"/>
          <w:lang w:val="en-US" w:eastAsia="en-US"/>
        </w:rPr>
        <w:drawing>
          <wp:inline distT="0" distB="0" distL="0" distR="0" wp14:anchorId="549C1640" wp14:editId="030E89C4">
            <wp:extent cx="3199130" cy="3817088"/>
            <wp:effectExtent l="0" t="0" r="1270" b="0"/>
            <wp:docPr id="1" name="Resim 1" descr="C:\Users\Muhammet Mucahit\Desktop\mem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t Mucahit\Desktop\memory.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181" cy="4045043"/>
                    </a:xfrm>
                    <a:prstGeom prst="rect">
                      <a:avLst/>
                    </a:prstGeom>
                    <a:noFill/>
                    <a:ln>
                      <a:noFill/>
                    </a:ln>
                  </pic:spPr>
                </pic:pic>
              </a:graphicData>
            </a:graphic>
          </wp:inline>
        </w:drawing>
      </w:r>
      <w:r w:rsidR="001A7104">
        <w:rPr>
          <w:sz w:val="16"/>
          <w:szCs w:val="24"/>
        </w:rPr>
        <w:tab/>
        <w:t xml:space="preserve">          </w:t>
      </w:r>
      <w:r w:rsidR="007144E0" w:rsidRPr="007144E0">
        <w:rPr>
          <w:sz w:val="16"/>
          <w:szCs w:val="24"/>
        </w:rPr>
        <w:t>Source</w:t>
      </w:r>
      <w:r w:rsidR="007144E0" w:rsidRPr="007144E0">
        <w:rPr>
          <w:sz w:val="16"/>
          <w:szCs w:val="24"/>
          <w:lang w:val="en-US"/>
        </w:rPr>
        <w:t xml:space="preserve">: </w:t>
      </w:r>
      <w:hyperlink r:id="rId12" w:history="1">
        <w:r w:rsidR="007144E0" w:rsidRPr="00C21F6E">
          <w:rPr>
            <w:rStyle w:val="Kpr"/>
            <w:i/>
            <w:color w:val="2784A4" w:themeColor="hyperlink" w:themeShade="BF"/>
            <w:sz w:val="16"/>
            <w:szCs w:val="24"/>
            <w:lang w:val="en-US"/>
          </w:rPr>
          <w:t>http://i.stack.imgur.com/1Yz9K.gif</w:t>
        </w:r>
      </w:hyperlink>
    </w:p>
    <w:p w:rsidR="007F01EC" w:rsidRDefault="00355140" w:rsidP="007F01EC">
      <w:pPr>
        <w:pStyle w:val="ListeParagraf"/>
        <w:numPr>
          <w:ilvl w:val="0"/>
          <w:numId w:val="7"/>
        </w:numPr>
        <w:rPr>
          <w:sz w:val="24"/>
          <w:szCs w:val="24"/>
        </w:rPr>
      </w:pPr>
      <w:r w:rsidRPr="00355140">
        <w:rPr>
          <w:b/>
          <w:bCs/>
          <w:sz w:val="24"/>
          <w:szCs w:val="24"/>
        </w:rPr>
        <w:t>Stack</w:t>
      </w:r>
      <w:r w:rsidRPr="00355140">
        <w:rPr>
          <w:sz w:val="24"/>
          <w:szCs w:val="24"/>
        </w:rPr>
        <w:t>: This is the place where all the function parameters, return addresses and the local variables of the function are stored. It’s a LIFO structure. It grows downward in memory(from higher address space to lower address space) as new function calls are made. We will examine the stack in more detail later.</w:t>
      </w:r>
    </w:p>
    <w:p w:rsidR="00524624" w:rsidRDefault="00524624" w:rsidP="00524624">
      <w:pPr>
        <w:pStyle w:val="ListeParagraf"/>
        <w:rPr>
          <w:sz w:val="24"/>
          <w:szCs w:val="24"/>
        </w:rPr>
      </w:pPr>
    </w:p>
    <w:p w:rsidR="007F01EC" w:rsidRDefault="00BA34FE" w:rsidP="007F01EC">
      <w:pPr>
        <w:pStyle w:val="ListeParagraf"/>
        <w:numPr>
          <w:ilvl w:val="0"/>
          <w:numId w:val="7"/>
        </w:numPr>
        <w:rPr>
          <w:sz w:val="24"/>
          <w:szCs w:val="24"/>
        </w:rPr>
      </w:pPr>
      <w:r w:rsidRPr="00BA34FE">
        <w:rPr>
          <w:b/>
          <w:bCs/>
          <w:sz w:val="24"/>
          <w:szCs w:val="24"/>
        </w:rPr>
        <w:t>Heap</w:t>
      </w:r>
      <w:r w:rsidRPr="00BA34FE">
        <w:rPr>
          <w:sz w:val="24"/>
          <w:szCs w:val="24"/>
        </w:rPr>
        <w:t>: All the dynamically allocated memory resides here. Whenever we use malloc to get memory dynamically, it is allocated from the heap. The heap grows upwards in memory(from lower to higher memory addresses) as more and more memory is required.</w:t>
      </w:r>
    </w:p>
    <w:p w:rsidR="001153E8" w:rsidRDefault="001153E8" w:rsidP="00284B15">
      <w:pPr>
        <w:pStyle w:val="ListeParagraf"/>
        <w:rPr>
          <w:sz w:val="24"/>
          <w:szCs w:val="24"/>
        </w:rPr>
      </w:pPr>
    </w:p>
    <w:p w:rsidR="00284B15" w:rsidRPr="001153E8" w:rsidRDefault="00284B15" w:rsidP="00284B15">
      <w:pPr>
        <w:pStyle w:val="ListeParagraf"/>
      </w:pPr>
    </w:p>
    <w:p w:rsidR="009C5FFE" w:rsidRDefault="00E61C54" w:rsidP="0093194F">
      <w:pPr>
        <w:pStyle w:val="ListeParagraf"/>
        <w:numPr>
          <w:ilvl w:val="0"/>
          <w:numId w:val="7"/>
        </w:numPr>
        <w:rPr>
          <w:sz w:val="24"/>
          <w:szCs w:val="24"/>
        </w:rPr>
      </w:pPr>
      <w:r w:rsidRPr="0093194F">
        <w:rPr>
          <w:b/>
          <w:sz w:val="24"/>
          <w:szCs w:val="24"/>
        </w:rPr>
        <w:t>Command line arguments and environment variables</w:t>
      </w:r>
      <w:r w:rsidRPr="00AD7174">
        <w:rPr>
          <w:sz w:val="24"/>
          <w:szCs w:val="24"/>
        </w:rPr>
        <w:t xml:space="preserve">: </w:t>
      </w:r>
      <w:r w:rsidRPr="0093194F">
        <w:rPr>
          <w:sz w:val="24"/>
          <w:szCs w:val="24"/>
        </w:rPr>
        <w:t xml:space="preserve">The arguments passed to a program </w:t>
      </w:r>
      <w:r w:rsidR="00504F7A" w:rsidRPr="0093194F">
        <w:rPr>
          <w:sz w:val="24"/>
          <w:szCs w:val="24"/>
        </w:rPr>
        <w:t>before running and the environment variables are stored in this section.</w:t>
      </w:r>
    </w:p>
    <w:p w:rsidR="00A315B8" w:rsidRDefault="00A315B8" w:rsidP="00A315B8">
      <w:pPr>
        <w:pStyle w:val="ListeParagraf"/>
        <w:rPr>
          <w:sz w:val="24"/>
          <w:szCs w:val="24"/>
        </w:rPr>
      </w:pPr>
    </w:p>
    <w:p w:rsidR="00A315B8" w:rsidRDefault="00AD7174" w:rsidP="00A213B1">
      <w:pPr>
        <w:pStyle w:val="ListeParagraf"/>
        <w:numPr>
          <w:ilvl w:val="0"/>
          <w:numId w:val="7"/>
        </w:numPr>
        <w:rPr>
          <w:sz w:val="24"/>
          <w:szCs w:val="24"/>
        </w:rPr>
      </w:pPr>
      <w:r>
        <w:rPr>
          <w:b/>
          <w:sz w:val="24"/>
          <w:szCs w:val="24"/>
        </w:rPr>
        <w:t>Uninitialized data(Bss Segment)</w:t>
      </w:r>
      <w:r>
        <w:rPr>
          <w:sz w:val="24"/>
          <w:szCs w:val="24"/>
        </w:rPr>
        <w:t>:</w:t>
      </w:r>
      <w:r w:rsidR="00A213B1" w:rsidRPr="00A213B1">
        <w:rPr>
          <w:sz w:val="24"/>
          <w:szCs w:val="24"/>
        </w:rPr>
        <w:t xml:space="preserve"> All the uninitialized data is stored here. This consists of all global and static variables which are not initialized by the programmer. The kernel initializes them to arithmetic 0 by default.</w:t>
      </w:r>
    </w:p>
    <w:p w:rsidR="00F845C3" w:rsidRPr="00C74547" w:rsidRDefault="00F845C3" w:rsidP="00C74547">
      <w:pPr>
        <w:pStyle w:val="ListeParagraf"/>
        <w:rPr>
          <w:sz w:val="24"/>
          <w:szCs w:val="24"/>
        </w:rPr>
      </w:pPr>
    </w:p>
    <w:p w:rsidR="00C74547" w:rsidRDefault="00A213B1" w:rsidP="00A315B8">
      <w:pPr>
        <w:pStyle w:val="ListeParagraf"/>
        <w:numPr>
          <w:ilvl w:val="0"/>
          <w:numId w:val="7"/>
        </w:numPr>
        <w:rPr>
          <w:sz w:val="24"/>
          <w:szCs w:val="24"/>
        </w:rPr>
      </w:pPr>
      <w:r w:rsidRPr="00A213B1">
        <w:rPr>
          <w:b/>
          <w:bCs/>
          <w:sz w:val="24"/>
          <w:szCs w:val="24"/>
        </w:rPr>
        <w:t>Initialized data(Data Segment)</w:t>
      </w:r>
      <w:r w:rsidRPr="00A213B1">
        <w:rPr>
          <w:sz w:val="24"/>
          <w:szCs w:val="24"/>
        </w:rPr>
        <w:t>: All the initialized data is stored here. This constists of all global and static variables which are initialised by the programmer.</w:t>
      </w:r>
    </w:p>
    <w:p w:rsidR="00F845C3" w:rsidRPr="0069283E" w:rsidRDefault="00F845C3" w:rsidP="0069283E">
      <w:pPr>
        <w:pStyle w:val="ListeParagraf"/>
        <w:rPr>
          <w:sz w:val="24"/>
          <w:szCs w:val="24"/>
        </w:rPr>
      </w:pPr>
    </w:p>
    <w:p w:rsidR="0069283E" w:rsidRPr="0093194F" w:rsidRDefault="0069283E" w:rsidP="00A315B8">
      <w:pPr>
        <w:pStyle w:val="ListeParagraf"/>
        <w:numPr>
          <w:ilvl w:val="0"/>
          <w:numId w:val="7"/>
        </w:numPr>
        <w:rPr>
          <w:sz w:val="24"/>
          <w:szCs w:val="24"/>
        </w:rPr>
      </w:pPr>
      <w:r w:rsidRPr="0069283E">
        <w:rPr>
          <w:b/>
          <w:bCs/>
          <w:sz w:val="24"/>
          <w:szCs w:val="24"/>
        </w:rPr>
        <w:t>Text</w:t>
      </w:r>
      <w:r w:rsidRPr="0069283E">
        <w:rPr>
          <w:sz w:val="24"/>
          <w:szCs w:val="24"/>
        </w:rPr>
        <w:t>: This is the section where the executable code is stored. The loader loads instructions from here and executes them. It is often read only.</w:t>
      </w:r>
    </w:p>
    <w:p w:rsidR="009C5FFE" w:rsidRDefault="009C5FFE" w:rsidP="00DE2AD1">
      <w:pPr>
        <w:ind w:firstLine="360"/>
        <w:rPr>
          <w:sz w:val="24"/>
        </w:rPr>
      </w:pPr>
    </w:p>
    <w:p w:rsidR="009C5FFE" w:rsidRDefault="009C5FFE" w:rsidP="00DE2AD1">
      <w:pPr>
        <w:ind w:firstLine="360"/>
        <w:rPr>
          <w:sz w:val="24"/>
        </w:rPr>
        <w:sectPr w:rsidR="009C5FFE" w:rsidSect="00134B6B">
          <w:type w:val="continuous"/>
          <w:pgSz w:w="11907" w:h="16839" w:code="9"/>
          <w:pgMar w:top="1440" w:right="1440" w:bottom="1440" w:left="1440" w:header="720" w:footer="864" w:gutter="0"/>
          <w:cols w:num="2" w:sep="1" w:space="288" w:equalWidth="0">
            <w:col w:w="5328" w:space="288"/>
            <w:col w:w="3411"/>
          </w:cols>
          <w:docGrid w:linePitch="360"/>
        </w:sectPr>
      </w:pPr>
    </w:p>
    <w:p w:rsidR="009C5FFE" w:rsidRDefault="009C5FFE" w:rsidP="00C95010">
      <w:pPr>
        <w:pStyle w:val="ListeMaddemi"/>
        <w:numPr>
          <w:ilvl w:val="0"/>
          <w:numId w:val="0"/>
        </w:numPr>
        <w:ind w:left="432" w:hanging="288"/>
        <w:rPr>
          <w:sz w:val="20"/>
        </w:rPr>
      </w:pPr>
    </w:p>
    <w:p w:rsidR="00BC1C4C" w:rsidRPr="002F14B9" w:rsidRDefault="006D2602" w:rsidP="00E65363">
      <w:pPr>
        <w:ind w:firstLine="360"/>
        <w:jc w:val="center"/>
        <w:rPr>
          <w:b/>
          <w:color w:val="00B050"/>
          <w:sz w:val="28"/>
          <w:szCs w:val="25"/>
        </w:rPr>
      </w:pPr>
      <w:r w:rsidRPr="002F14B9">
        <w:rPr>
          <w:b/>
          <w:color w:val="00B050"/>
          <w:sz w:val="28"/>
          <w:szCs w:val="25"/>
        </w:rPr>
        <w:lastRenderedPageBreak/>
        <w:t>SOME IMPORTANT REGISTERS</w:t>
      </w:r>
    </w:p>
    <w:p w:rsidR="00E65363" w:rsidRDefault="00775A76" w:rsidP="00E65363">
      <w:pPr>
        <w:pStyle w:val="ListeParagraf"/>
        <w:numPr>
          <w:ilvl w:val="0"/>
          <w:numId w:val="9"/>
        </w:numPr>
        <w:rPr>
          <w:sz w:val="24"/>
          <w:szCs w:val="24"/>
        </w:rPr>
      </w:pPr>
      <w:r>
        <w:rPr>
          <w:b/>
          <w:sz w:val="24"/>
          <w:szCs w:val="24"/>
        </w:rPr>
        <w:t>%r</w:t>
      </w:r>
      <w:r w:rsidR="00E65363" w:rsidRPr="00E65363">
        <w:rPr>
          <w:b/>
          <w:sz w:val="24"/>
          <w:szCs w:val="24"/>
        </w:rPr>
        <w:t>ip</w:t>
      </w:r>
      <w:r w:rsidR="00E65363" w:rsidRPr="00E65363">
        <w:rPr>
          <w:sz w:val="24"/>
          <w:szCs w:val="24"/>
        </w:rPr>
        <w:t xml:space="preserve">: </w:t>
      </w:r>
      <w:r w:rsidR="00E65363" w:rsidRPr="00CB7BD6">
        <w:rPr>
          <w:sz w:val="24"/>
          <w:szCs w:val="24"/>
        </w:rPr>
        <w:t>The</w:t>
      </w:r>
      <w:r w:rsidR="00E65363" w:rsidRPr="00CB7BD6">
        <w:rPr>
          <w:b/>
          <w:sz w:val="24"/>
          <w:szCs w:val="24"/>
        </w:rPr>
        <w:t xml:space="preserve"> Instruction pointer register</w:t>
      </w:r>
      <w:r w:rsidR="00E65363" w:rsidRPr="00E65363">
        <w:rPr>
          <w:sz w:val="24"/>
          <w:szCs w:val="24"/>
        </w:rPr>
        <w:t>. It stores the address of the next instruction to be executed. After every instruction execution it’s value is incremented depending upon the size of an instrution.</w:t>
      </w:r>
    </w:p>
    <w:p w:rsidR="003D5E9A" w:rsidRDefault="003D5E9A" w:rsidP="003D5E9A">
      <w:pPr>
        <w:pStyle w:val="ListeParagraf"/>
        <w:rPr>
          <w:sz w:val="24"/>
          <w:szCs w:val="24"/>
        </w:rPr>
      </w:pPr>
    </w:p>
    <w:p w:rsidR="003D5E9A" w:rsidRDefault="005E50FE" w:rsidP="00E65363">
      <w:pPr>
        <w:pStyle w:val="ListeParagraf"/>
        <w:numPr>
          <w:ilvl w:val="0"/>
          <w:numId w:val="9"/>
        </w:numPr>
        <w:rPr>
          <w:sz w:val="24"/>
          <w:szCs w:val="24"/>
        </w:rPr>
      </w:pPr>
      <w:r>
        <w:rPr>
          <w:b/>
          <w:bCs/>
          <w:sz w:val="24"/>
          <w:szCs w:val="24"/>
        </w:rPr>
        <w:t>%r</w:t>
      </w:r>
      <w:r w:rsidR="003D5E9A" w:rsidRPr="003D5E9A">
        <w:rPr>
          <w:b/>
          <w:bCs/>
          <w:sz w:val="24"/>
          <w:szCs w:val="24"/>
        </w:rPr>
        <w:t>sp</w:t>
      </w:r>
      <w:r w:rsidR="003D5E9A" w:rsidRPr="003D5E9A">
        <w:rPr>
          <w:sz w:val="24"/>
          <w:szCs w:val="24"/>
        </w:rPr>
        <w:t>: The </w:t>
      </w:r>
      <w:r w:rsidR="003D5E9A" w:rsidRPr="003D5E9A">
        <w:rPr>
          <w:b/>
          <w:bCs/>
          <w:sz w:val="24"/>
          <w:szCs w:val="24"/>
        </w:rPr>
        <w:t>Stack pointer register</w:t>
      </w:r>
      <w:r w:rsidR="003D5E9A" w:rsidRPr="003D5E9A">
        <w:rPr>
          <w:sz w:val="24"/>
          <w:szCs w:val="24"/>
        </w:rPr>
        <w:t xml:space="preserve">. It stores the address of the top of the stack. This is the address of the last element on the stack. The stack grows downward in memory(from higher address values to </w:t>
      </w:r>
      <w:r w:rsidR="00537CA5">
        <w:rPr>
          <w:sz w:val="24"/>
          <w:szCs w:val="24"/>
        </w:rPr>
        <w:t>lower address values). So the %r</w:t>
      </w:r>
      <w:r w:rsidR="003D5E9A" w:rsidRPr="003D5E9A">
        <w:rPr>
          <w:sz w:val="24"/>
          <w:szCs w:val="24"/>
        </w:rPr>
        <w:t>sp points to the value in stack at the lowest memory address.</w:t>
      </w:r>
    </w:p>
    <w:p w:rsidR="00451477" w:rsidRPr="00451477" w:rsidRDefault="00451477" w:rsidP="00451477">
      <w:pPr>
        <w:pStyle w:val="ListeParagraf"/>
        <w:rPr>
          <w:sz w:val="24"/>
          <w:szCs w:val="24"/>
        </w:rPr>
      </w:pPr>
    </w:p>
    <w:p w:rsidR="00BC1C4C" w:rsidRPr="006B6B0E" w:rsidRDefault="00540101" w:rsidP="006B6B0E">
      <w:pPr>
        <w:pStyle w:val="ListeParagraf"/>
        <w:numPr>
          <w:ilvl w:val="0"/>
          <w:numId w:val="9"/>
        </w:numPr>
        <w:rPr>
          <w:sz w:val="24"/>
          <w:szCs w:val="24"/>
        </w:rPr>
      </w:pPr>
      <w:r>
        <w:rPr>
          <w:b/>
          <w:bCs/>
          <w:sz w:val="24"/>
          <w:szCs w:val="24"/>
        </w:rPr>
        <w:t>%r</w:t>
      </w:r>
      <w:r w:rsidR="00451477" w:rsidRPr="00451477">
        <w:rPr>
          <w:b/>
          <w:bCs/>
          <w:sz w:val="24"/>
          <w:szCs w:val="24"/>
        </w:rPr>
        <w:t>bp</w:t>
      </w:r>
      <w:r w:rsidR="00451477" w:rsidRPr="00451477">
        <w:rPr>
          <w:sz w:val="24"/>
          <w:szCs w:val="24"/>
        </w:rPr>
        <w:t>: The </w:t>
      </w:r>
      <w:r w:rsidR="00451477" w:rsidRPr="00451477">
        <w:rPr>
          <w:b/>
          <w:bCs/>
          <w:sz w:val="24"/>
          <w:szCs w:val="24"/>
        </w:rPr>
        <w:t>Base pointer register</w:t>
      </w:r>
      <w:r w:rsidR="00451477" w:rsidRPr="00451477">
        <w:rPr>
          <w:sz w:val="24"/>
          <w:szCs w:val="24"/>
        </w:rPr>
        <w:t>. T</w:t>
      </w:r>
      <w:r w:rsidR="00C85876">
        <w:rPr>
          <w:sz w:val="24"/>
          <w:szCs w:val="24"/>
        </w:rPr>
        <w:t>he %rbp register usually set to %r</w:t>
      </w:r>
      <w:r w:rsidR="00451477" w:rsidRPr="00451477">
        <w:rPr>
          <w:sz w:val="24"/>
          <w:szCs w:val="24"/>
        </w:rPr>
        <w:t>sp at the start of the function. This is done to keep tab of function parameters and local variables. Local variables are accesse</w:t>
      </w:r>
      <w:r w:rsidR="00B67424">
        <w:rPr>
          <w:sz w:val="24"/>
          <w:szCs w:val="24"/>
        </w:rPr>
        <w:t>d by subtracting offsets from %r</w:t>
      </w:r>
      <w:r w:rsidR="00451477" w:rsidRPr="00451477">
        <w:rPr>
          <w:sz w:val="24"/>
          <w:szCs w:val="24"/>
        </w:rPr>
        <w:t>bp and function parameters are accessed by adding offsets to it as you shall see in the next section.</w:t>
      </w:r>
    </w:p>
    <w:p w:rsidR="006B6B0E" w:rsidRDefault="006B6B0E" w:rsidP="008E10B8">
      <w:pPr>
        <w:shd w:val="clear" w:color="auto" w:fill="FFFFFF"/>
        <w:spacing w:before="300" w:after="300" w:line="240" w:lineRule="auto"/>
        <w:jc w:val="center"/>
        <w:rPr>
          <w:rFonts w:eastAsia="Times New Roman" w:cstheme="minorHAnsi"/>
          <w:b/>
          <w:color w:val="00B050"/>
          <w:sz w:val="28"/>
          <w:szCs w:val="25"/>
          <w:lang w:val="en-US" w:eastAsia="en-US"/>
        </w:rPr>
      </w:pPr>
    </w:p>
    <w:p w:rsidR="00E777AE" w:rsidRPr="002F14B9" w:rsidRDefault="00A52FEC" w:rsidP="008E10B8">
      <w:pPr>
        <w:shd w:val="clear" w:color="auto" w:fill="FFFFFF"/>
        <w:spacing w:before="300" w:after="300" w:line="240" w:lineRule="auto"/>
        <w:jc w:val="center"/>
        <w:rPr>
          <w:rFonts w:eastAsia="Times New Roman" w:cstheme="minorHAnsi"/>
          <w:b/>
          <w:color w:val="00B050"/>
          <w:sz w:val="28"/>
          <w:szCs w:val="25"/>
          <w:lang w:val="en-US" w:eastAsia="en-US"/>
        </w:rPr>
      </w:pPr>
      <w:r w:rsidRPr="002F14B9">
        <w:rPr>
          <w:rFonts w:eastAsia="Times New Roman" w:cstheme="minorHAnsi"/>
          <w:b/>
          <w:color w:val="00B050"/>
          <w:sz w:val="28"/>
          <w:szCs w:val="25"/>
          <w:lang w:val="en-US" w:eastAsia="en-US"/>
        </w:rPr>
        <w:t>M</w:t>
      </w:r>
      <w:r w:rsidR="008E10B8" w:rsidRPr="002F14B9">
        <w:rPr>
          <w:rFonts w:eastAsia="Times New Roman" w:cstheme="minorHAnsi"/>
          <w:b/>
          <w:color w:val="00B050"/>
          <w:sz w:val="28"/>
          <w:szCs w:val="25"/>
          <w:lang w:val="en-US" w:eastAsia="en-US"/>
        </w:rPr>
        <w:t>EMORY</w:t>
      </w:r>
      <w:r w:rsidRPr="002F14B9">
        <w:rPr>
          <w:rFonts w:eastAsia="Times New Roman" w:cstheme="minorHAnsi"/>
          <w:b/>
          <w:color w:val="00B050"/>
          <w:sz w:val="28"/>
          <w:szCs w:val="25"/>
          <w:lang w:val="en-US" w:eastAsia="en-US"/>
        </w:rPr>
        <w:t xml:space="preserve"> </w:t>
      </w:r>
      <w:r w:rsidR="008E10B8" w:rsidRPr="002F14B9">
        <w:rPr>
          <w:rFonts w:eastAsia="Times New Roman" w:cstheme="minorHAnsi"/>
          <w:b/>
          <w:color w:val="00B050"/>
          <w:sz w:val="28"/>
          <w:szCs w:val="25"/>
          <w:lang w:val="en-US" w:eastAsia="en-US"/>
        </w:rPr>
        <w:t>MANAGEMENT</w:t>
      </w:r>
      <w:r w:rsidRPr="002F14B9">
        <w:rPr>
          <w:rFonts w:eastAsia="Times New Roman" w:cstheme="minorHAnsi"/>
          <w:b/>
          <w:color w:val="00B050"/>
          <w:sz w:val="28"/>
          <w:szCs w:val="25"/>
          <w:lang w:val="en-US" w:eastAsia="en-US"/>
        </w:rPr>
        <w:t xml:space="preserve"> </w:t>
      </w:r>
      <w:r w:rsidR="008E10B8" w:rsidRPr="002F14B9">
        <w:rPr>
          <w:rFonts w:eastAsia="Times New Roman" w:cstheme="minorHAnsi"/>
          <w:b/>
          <w:color w:val="00B050"/>
          <w:sz w:val="28"/>
          <w:szCs w:val="25"/>
          <w:lang w:val="en-US" w:eastAsia="en-US"/>
        </w:rPr>
        <w:t>DURING</w:t>
      </w:r>
      <w:r w:rsidRPr="002F14B9">
        <w:rPr>
          <w:rFonts w:eastAsia="Times New Roman" w:cstheme="minorHAnsi"/>
          <w:b/>
          <w:color w:val="00B050"/>
          <w:sz w:val="28"/>
          <w:szCs w:val="25"/>
          <w:lang w:val="en-US" w:eastAsia="en-US"/>
        </w:rPr>
        <w:t xml:space="preserve"> </w:t>
      </w:r>
      <w:r w:rsidR="008E10B8" w:rsidRPr="002F14B9">
        <w:rPr>
          <w:rFonts w:eastAsia="Times New Roman" w:cstheme="minorHAnsi"/>
          <w:b/>
          <w:color w:val="00B050"/>
          <w:sz w:val="28"/>
          <w:szCs w:val="25"/>
          <w:lang w:val="en-US" w:eastAsia="en-US"/>
        </w:rPr>
        <w:t>FUNCTION</w:t>
      </w:r>
      <w:r w:rsidRPr="002F14B9">
        <w:rPr>
          <w:rFonts w:eastAsia="Times New Roman" w:cstheme="minorHAnsi"/>
          <w:b/>
          <w:color w:val="00B050"/>
          <w:sz w:val="28"/>
          <w:szCs w:val="25"/>
          <w:lang w:val="en-US" w:eastAsia="en-US"/>
        </w:rPr>
        <w:t xml:space="preserve"> </w:t>
      </w:r>
      <w:r w:rsidR="008E10B8" w:rsidRPr="002F14B9">
        <w:rPr>
          <w:rFonts w:eastAsia="Times New Roman" w:cstheme="minorHAnsi"/>
          <w:b/>
          <w:color w:val="00B050"/>
          <w:sz w:val="28"/>
          <w:szCs w:val="25"/>
          <w:lang w:val="en-US" w:eastAsia="en-US"/>
        </w:rPr>
        <w:t>CALLS</w:t>
      </w:r>
    </w:p>
    <w:p w:rsidR="00E777AE" w:rsidRDefault="00E777AE" w:rsidP="00E777AE">
      <w:pPr>
        <w:shd w:val="clear" w:color="auto" w:fill="FFFFFF"/>
        <w:spacing w:before="300" w:after="300" w:line="240" w:lineRule="auto"/>
        <w:rPr>
          <w:rFonts w:ascii="Helvetica" w:eastAsia="Times New Roman" w:hAnsi="Helvetica" w:cs="Helvetica"/>
          <w:color w:val="000000"/>
          <w:sz w:val="30"/>
          <w:szCs w:val="30"/>
          <w:lang w:val="en-US" w:eastAsia="en-US"/>
        </w:rPr>
      </w:pPr>
      <w:r>
        <w:rPr>
          <w:noProof/>
          <w:lang w:val="en-US" w:eastAsia="en-US"/>
        </w:rPr>
        <w:drawing>
          <wp:inline distT="0" distB="0" distL="0" distR="0" wp14:anchorId="2B195806" wp14:editId="6FDC42FA">
            <wp:extent cx="5732145" cy="2432050"/>
            <wp:effectExtent l="0" t="0" r="1905"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432050"/>
                    </a:xfrm>
                    <a:prstGeom prst="rect">
                      <a:avLst/>
                    </a:prstGeom>
                  </pic:spPr>
                </pic:pic>
              </a:graphicData>
            </a:graphic>
          </wp:inline>
        </w:drawing>
      </w:r>
    </w:p>
    <w:p w:rsidR="00E777AE" w:rsidRPr="00E777AE" w:rsidRDefault="00EB3B21" w:rsidP="00E777AE">
      <w:pPr>
        <w:rPr>
          <w:sz w:val="24"/>
          <w:szCs w:val="24"/>
        </w:rPr>
      </w:pPr>
      <w:r w:rsidRPr="00EB3B21">
        <w:rPr>
          <w:sz w:val="24"/>
          <w:szCs w:val="24"/>
        </w:rPr>
        <w:t>Assume our </w:t>
      </w:r>
      <w:r w:rsidR="009C4427">
        <w:rPr>
          <w:b/>
          <w:sz w:val="24"/>
          <w:szCs w:val="24"/>
        </w:rPr>
        <w:t>%r</w:t>
      </w:r>
      <w:r w:rsidRPr="00515763">
        <w:rPr>
          <w:b/>
          <w:sz w:val="24"/>
          <w:szCs w:val="24"/>
        </w:rPr>
        <w:t>ip</w:t>
      </w:r>
      <w:r w:rsidR="00BE0A7C">
        <w:rPr>
          <w:sz w:val="24"/>
          <w:szCs w:val="24"/>
        </w:rPr>
        <w:t xml:space="preserve"> </w:t>
      </w:r>
      <w:r w:rsidRPr="00BE0A7C">
        <w:rPr>
          <w:sz w:val="24"/>
          <w:szCs w:val="24"/>
        </w:rPr>
        <w:t>is</w:t>
      </w:r>
      <w:r w:rsidRPr="00EB3B21">
        <w:rPr>
          <w:sz w:val="24"/>
          <w:szCs w:val="24"/>
        </w:rPr>
        <w:t xml:space="preserve"> pointing to the </w:t>
      </w:r>
      <w:r w:rsidRPr="00EB3B21">
        <w:rPr>
          <w:b/>
          <w:sz w:val="24"/>
          <w:szCs w:val="24"/>
        </w:rPr>
        <w:t>func</w:t>
      </w:r>
      <w:r w:rsidRPr="00EB3B21">
        <w:rPr>
          <w:sz w:val="24"/>
          <w:szCs w:val="24"/>
        </w:rPr>
        <w:t> call in </w:t>
      </w:r>
      <w:r w:rsidRPr="00EB3B21">
        <w:rPr>
          <w:b/>
          <w:sz w:val="24"/>
          <w:szCs w:val="24"/>
        </w:rPr>
        <w:t>main</w:t>
      </w:r>
      <w:r w:rsidRPr="00EB3B21">
        <w:rPr>
          <w:sz w:val="24"/>
          <w:szCs w:val="24"/>
        </w:rPr>
        <w:t>. The following steps would be taken:</w:t>
      </w:r>
    </w:p>
    <w:p w:rsidR="00E777AE" w:rsidRPr="00E777AE" w:rsidRDefault="00E777AE" w:rsidP="00E777AE">
      <w:pPr>
        <w:numPr>
          <w:ilvl w:val="0"/>
          <w:numId w:val="10"/>
        </w:numPr>
        <w:rPr>
          <w:sz w:val="24"/>
          <w:szCs w:val="24"/>
          <w:lang w:val="en-US"/>
        </w:rPr>
      </w:pPr>
      <w:r w:rsidRPr="00E777AE">
        <w:rPr>
          <w:sz w:val="24"/>
          <w:szCs w:val="24"/>
          <w:lang w:val="en-US"/>
        </w:rPr>
        <w:t>A function call is found, push parameters on the stack from right to left(in reverse order). So </w:t>
      </w:r>
      <w:r w:rsidRPr="00AA73D3">
        <w:rPr>
          <w:b/>
          <w:sz w:val="24"/>
          <w:szCs w:val="24"/>
          <w:lang w:val="en-US"/>
        </w:rPr>
        <w:t>2</w:t>
      </w:r>
      <w:r w:rsidRPr="00E777AE">
        <w:rPr>
          <w:sz w:val="24"/>
          <w:szCs w:val="24"/>
          <w:lang w:val="en-US"/>
        </w:rPr>
        <w:t> will be pushed first and then </w:t>
      </w:r>
      <w:r w:rsidRPr="00AA73D3">
        <w:rPr>
          <w:b/>
          <w:sz w:val="24"/>
          <w:szCs w:val="24"/>
          <w:lang w:val="en-US"/>
        </w:rPr>
        <w:t>1</w:t>
      </w:r>
      <w:r w:rsidRPr="00E777AE">
        <w:rPr>
          <w:sz w:val="24"/>
          <w:szCs w:val="24"/>
          <w:lang w:val="en-US"/>
        </w:rPr>
        <w:t>.</w:t>
      </w:r>
    </w:p>
    <w:p w:rsidR="00E777AE" w:rsidRPr="00E777AE" w:rsidRDefault="00E777AE" w:rsidP="00E777AE">
      <w:pPr>
        <w:numPr>
          <w:ilvl w:val="0"/>
          <w:numId w:val="10"/>
        </w:numPr>
        <w:rPr>
          <w:sz w:val="24"/>
          <w:szCs w:val="24"/>
          <w:lang w:val="en-US"/>
        </w:rPr>
      </w:pPr>
      <w:r w:rsidRPr="00E777AE">
        <w:rPr>
          <w:sz w:val="24"/>
          <w:szCs w:val="24"/>
          <w:lang w:val="en-US"/>
        </w:rPr>
        <w:t>We need to know where to return after </w:t>
      </w:r>
      <w:r w:rsidRPr="00412668">
        <w:rPr>
          <w:b/>
          <w:sz w:val="24"/>
          <w:szCs w:val="24"/>
          <w:lang w:val="en-US"/>
        </w:rPr>
        <w:t>func</w:t>
      </w:r>
      <w:r w:rsidRPr="00E777AE">
        <w:rPr>
          <w:sz w:val="24"/>
          <w:szCs w:val="24"/>
          <w:lang w:val="en-US"/>
        </w:rPr>
        <w:t> is completed, so push the address of the next instruction on the stack.</w:t>
      </w:r>
    </w:p>
    <w:p w:rsidR="00E777AE" w:rsidRPr="00E777AE" w:rsidRDefault="00E777AE" w:rsidP="00E777AE">
      <w:pPr>
        <w:numPr>
          <w:ilvl w:val="0"/>
          <w:numId w:val="10"/>
        </w:numPr>
        <w:rPr>
          <w:sz w:val="24"/>
          <w:szCs w:val="24"/>
          <w:lang w:val="en-US"/>
        </w:rPr>
      </w:pPr>
      <w:r w:rsidRPr="00E777AE">
        <w:rPr>
          <w:sz w:val="24"/>
          <w:szCs w:val="24"/>
          <w:lang w:val="en-US"/>
        </w:rPr>
        <w:lastRenderedPageBreak/>
        <w:t>Find the address of </w:t>
      </w:r>
      <w:r w:rsidRPr="00777890">
        <w:rPr>
          <w:b/>
          <w:sz w:val="24"/>
          <w:szCs w:val="24"/>
          <w:lang w:val="en-US"/>
        </w:rPr>
        <w:t>func</w:t>
      </w:r>
      <w:r w:rsidRPr="00E777AE">
        <w:rPr>
          <w:sz w:val="24"/>
          <w:szCs w:val="24"/>
          <w:lang w:val="en-US"/>
        </w:rPr>
        <w:t> and set </w:t>
      </w:r>
      <w:r w:rsidR="00F665CB">
        <w:rPr>
          <w:b/>
          <w:sz w:val="24"/>
          <w:szCs w:val="24"/>
          <w:lang w:val="en-US"/>
        </w:rPr>
        <w:t>%r</w:t>
      </w:r>
      <w:r w:rsidRPr="00777890">
        <w:rPr>
          <w:b/>
          <w:sz w:val="24"/>
          <w:szCs w:val="24"/>
          <w:lang w:val="en-US"/>
        </w:rPr>
        <w:t>ip</w:t>
      </w:r>
      <w:r w:rsidRPr="00E777AE">
        <w:rPr>
          <w:sz w:val="24"/>
          <w:szCs w:val="24"/>
          <w:lang w:val="en-US"/>
        </w:rPr>
        <w:t> to that value. The control has been transferred to </w:t>
      </w:r>
      <w:r w:rsidRPr="00777890">
        <w:rPr>
          <w:b/>
          <w:sz w:val="24"/>
          <w:szCs w:val="24"/>
          <w:lang w:val="en-US"/>
        </w:rPr>
        <w:t>func()</w:t>
      </w:r>
      <w:r w:rsidRPr="00E777AE">
        <w:rPr>
          <w:sz w:val="24"/>
          <w:szCs w:val="24"/>
          <w:lang w:val="en-US"/>
        </w:rPr>
        <w:t>.</w:t>
      </w:r>
    </w:p>
    <w:p w:rsidR="00E777AE" w:rsidRPr="00E777AE" w:rsidRDefault="00E777AE" w:rsidP="00E777AE">
      <w:pPr>
        <w:numPr>
          <w:ilvl w:val="0"/>
          <w:numId w:val="10"/>
        </w:numPr>
        <w:rPr>
          <w:sz w:val="24"/>
          <w:szCs w:val="24"/>
          <w:lang w:val="en-US"/>
        </w:rPr>
      </w:pPr>
      <w:r w:rsidRPr="00E777AE">
        <w:rPr>
          <w:sz w:val="24"/>
          <w:szCs w:val="24"/>
          <w:lang w:val="en-US"/>
        </w:rPr>
        <w:t>As we are in a new function we need to update </w:t>
      </w:r>
      <w:r w:rsidR="00F63587">
        <w:rPr>
          <w:b/>
          <w:sz w:val="24"/>
          <w:szCs w:val="24"/>
          <w:lang w:val="en-US"/>
        </w:rPr>
        <w:t>%r</w:t>
      </w:r>
      <w:r w:rsidRPr="008759E1">
        <w:rPr>
          <w:b/>
          <w:sz w:val="24"/>
          <w:szCs w:val="24"/>
          <w:lang w:val="en-US"/>
        </w:rPr>
        <w:t>bp</w:t>
      </w:r>
      <w:r w:rsidRPr="00E777AE">
        <w:rPr>
          <w:sz w:val="24"/>
          <w:szCs w:val="24"/>
          <w:lang w:val="en-US"/>
        </w:rPr>
        <w:t>. Before updating we save it on the stack so that we can return later back to </w:t>
      </w:r>
      <w:r w:rsidRPr="008759E1">
        <w:rPr>
          <w:b/>
          <w:sz w:val="24"/>
          <w:szCs w:val="24"/>
          <w:lang w:val="en-US"/>
        </w:rPr>
        <w:t>main</w:t>
      </w:r>
      <w:r w:rsidRPr="00E777AE">
        <w:rPr>
          <w:sz w:val="24"/>
          <w:szCs w:val="24"/>
          <w:lang w:val="en-US"/>
        </w:rPr>
        <w:t>. So </w:t>
      </w:r>
      <w:r w:rsidR="001217CC">
        <w:rPr>
          <w:b/>
          <w:sz w:val="24"/>
          <w:szCs w:val="24"/>
          <w:lang w:val="en-US"/>
        </w:rPr>
        <w:t>%r</w:t>
      </w:r>
      <w:r w:rsidRPr="008759E1">
        <w:rPr>
          <w:b/>
          <w:sz w:val="24"/>
          <w:szCs w:val="24"/>
          <w:lang w:val="en-US"/>
        </w:rPr>
        <w:t>bp</w:t>
      </w:r>
      <w:r w:rsidRPr="00E777AE">
        <w:rPr>
          <w:sz w:val="24"/>
          <w:szCs w:val="24"/>
          <w:lang w:val="en-US"/>
        </w:rPr>
        <w:t> is pushed on the stack.</w:t>
      </w:r>
    </w:p>
    <w:p w:rsidR="00E777AE" w:rsidRPr="00E777AE" w:rsidRDefault="00E777AE" w:rsidP="00E777AE">
      <w:pPr>
        <w:numPr>
          <w:ilvl w:val="0"/>
          <w:numId w:val="10"/>
        </w:numPr>
        <w:rPr>
          <w:sz w:val="24"/>
          <w:szCs w:val="24"/>
          <w:lang w:val="en-US"/>
        </w:rPr>
      </w:pPr>
      <w:r w:rsidRPr="00E777AE">
        <w:rPr>
          <w:sz w:val="24"/>
          <w:szCs w:val="24"/>
          <w:lang w:val="en-US"/>
        </w:rPr>
        <w:t>Set </w:t>
      </w:r>
      <w:r w:rsidRPr="008759E1">
        <w:rPr>
          <w:b/>
          <w:sz w:val="24"/>
          <w:szCs w:val="24"/>
          <w:lang w:val="en-US"/>
        </w:rPr>
        <w:t>%</w:t>
      </w:r>
      <w:r w:rsidR="00B53FA9">
        <w:rPr>
          <w:b/>
          <w:sz w:val="24"/>
          <w:szCs w:val="24"/>
          <w:lang w:val="en-US"/>
        </w:rPr>
        <w:t>r</w:t>
      </w:r>
      <w:r w:rsidRPr="008759E1">
        <w:rPr>
          <w:b/>
          <w:sz w:val="24"/>
          <w:szCs w:val="24"/>
          <w:lang w:val="en-US"/>
        </w:rPr>
        <w:t>bp</w:t>
      </w:r>
      <w:r w:rsidRPr="00E777AE">
        <w:rPr>
          <w:sz w:val="24"/>
          <w:szCs w:val="24"/>
          <w:lang w:val="en-US"/>
        </w:rPr>
        <w:t> to be equal to </w:t>
      </w:r>
      <w:r w:rsidRPr="008759E1">
        <w:rPr>
          <w:b/>
          <w:sz w:val="24"/>
          <w:szCs w:val="24"/>
          <w:lang w:val="en-US"/>
        </w:rPr>
        <w:t>%</w:t>
      </w:r>
      <w:r w:rsidR="00B53FA9">
        <w:rPr>
          <w:b/>
          <w:sz w:val="24"/>
          <w:szCs w:val="24"/>
          <w:lang w:val="en-US"/>
        </w:rPr>
        <w:t>r</w:t>
      </w:r>
      <w:r w:rsidRPr="008759E1">
        <w:rPr>
          <w:b/>
          <w:sz w:val="24"/>
          <w:szCs w:val="24"/>
          <w:lang w:val="en-US"/>
        </w:rPr>
        <w:t>sp</w:t>
      </w:r>
      <w:r w:rsidRPr="00E777AE">
        <w:rPr>
          <w:sz w:val="24"/>
          <w:szCs w:val="24"/>
          <w:lang w:val="en-US"/>
        </w:rPr>
        <w:t>. </w:t>
      </w:r>
      <w:r w:rsidR="00B26136">
        <w:rPr>
          <w:b/>
          <w:sz w:val="24"/>
          <w:szCs w:val="24"/>
          <w:lang w:val="en-US"/>
        </w:rPr>
        <w:t>%r</w:t>
      </w:r>
      <w:r w:rsidRPr="008759E1">
        <w:rPr>
          <w:b/>
          <w:sz w:val="24"/>
          <w:szCs w:val="24"/>
          <w:lang w:val="en-US"/>
        </w:rPr>
        <w:t>bp</w:t>
      </w:r>
      <w:r w:rsidRPr="00E777AE">
        <w:rPr>
          <w:sz w:val="24"/>
          <w:szCs w:val="24"/>
          <w:lang w:val="en-US"/>
        </w:rPr>
        <w:t> now points to current stack pointer.</w:t>
      </w:r>
    </w:p>
    <w:p w:rsidR="00E777AE" w:rsidRPr="00E777AE" w:rsidRDefault="00E777AE" w:rsidP="00E777AE">
      <w:pPr>
        <w:numPr>
          <w:ilvl w:val="0"/>
          <w:numId w:val="10"/>
        </w:numPr>
        <w:rPr>
          <w:sz w:val="24"/>
          <w:szCs w:val="24"/>
          <w:lang w:val="en-US"/>
        </w:rPr>
      </w:pPr>
      <w:r w:rsidRPr="00E777AE">
        <w:rPr>
          <w:sz w:val="24"/>
          <w:szCs w:val="24"/>
          <w:lang w:val="en-US"/>
        </w:rPr>
        <w:t>Push local variables onto the stack/reserver space for them on stack. </w:t>
      </w:r>
      <w:r w:rsidR="002333D0">
        <w:rPr>
          <w:b/>
          <w:sz w:val="24"/>
          <w:szCs w:val="24"/>
          <w:lang w:val="en-US"/>
        </w:rPr>
        <w:t>%r</w:t>
      </w:r>
      <w:r w:rsidRPr="00826AEC">
        <w:rPr>
          <w:b/>
          <w:sz w:val="24"/>
          <w:szCs w:val="24"/>
          <w:lang w:val="en-US"/>
        </w:rPr>
        <w:t>sp</w:t>
      </w:r>
      <w:r w:rsidRPr="00E777AE">
        <w:rPr>
          <w:sz w:val="24"/>
          <w:szCs w:val="24"/>
          <w:lang w:val="en-US"/>
        </w:rPr>
        <w:t> will be changed in this step.</w:t>
      </w:r>
    </w:p>
    <w:p w:rsidR="00E777AE" w:rsidRPr="00E777AE" w:rsidRDefault="00E777AE" w:rsidP="00E777AE">
      <w:pPr>
        <w:numPr>
          <w:ilvl w:val="0"/>
          <w:numId w:val="10"/>
        </w:numPr>
        <w:rPr>
          <w:sz w:val="24"/>
          <w:szCs w:val="24"/>
          <w:lang w:val="en-US"/>
        </w:rPr>
      </w:pPr>
      <w:r w:rsidRPr="00E777AE">
        <w:rPr>
          <w:sz w:val="24"/>
          <w:szCs w:val="24"/>
          <w:lang w:val="en-US"/>
        </w:rPr>
        <w:t>After </w:t>
      </w:r>
      <w:r w:rsidRPr="0022634E">
        <w:rPr>
          <w:b/>
          <w:sz w:val="24"/>
          <w:szCs w:val="24"/>
          <w:lang w:val="en-US"/>
        </w:rPr>
        <w:t>func</w:t>
      </w:r>
      <w:r w:rsidRPr="00E777AE">
        <w:rPr>
          <w:sz w:val="24"/>
          <w:szCs w:val="24"/>
          <w:lang w:val="en-US"/>
        </w:rPr>
        <w:t> gets over we need to reset the previous stack frame. So set </w:t>
      </w:r>
      <w:r w:rsidR="000C2C88">
        <w:rPr>
          <w:b/>
          <w:sz w:val="24"/>
          <w:szCs w:val="24"/>
          <w:lang w:val="en-US"/>
        </w:rPr>
        <w:t>%r</w:t>
      </w:r>
      <w:r w:rsidRPr="0022634E">
        <w:rPr>
          <w:b/>
          <w:sz w:val="24"/>
          <w:szCs w:val="24"/>
          <w:lang w:val="en-US"/>
        </w:rPr>
        <w:t>sp</w:t>
      </w:r>
      <w:r w:rsidRPr="00E777AE">
        <w:rPr>
          <w:sz w:val="24"/>
          <w:szCs w:val="24"/>
          <w:lang w:val="en-US"/>
        </w:rPr>
        <w:t> back to </w:t>
      </w:r>
      <w:r w:rsidR="005B641C">
        <w:rPr>
          <w:b/>
          <w:sz w:val="24"/>
          <w:szCs w:val="24"/>
          <w:lang w:val="en-US"/>
        </w:rPr>
        <w:t>%r</w:t>
      </w:r>
      <w:r w:rsidRPr="0022634E">
        <w:rPr>
          <w:b/>
          <w:sz w:val="24"/>
          <w:szCs w:val="24"/>
          <w:lang w:val="en-US"/>
        </w:rPr>
        <w:t>bp</w:t>
      </w:r>
      <w:r w:rsidRPr="00E777AE">
        <w:rPr>
          <w:sz w:val="24"/>
          <w:szCs w:val="24"/>
          <w:lang w:val="en-US"/>
        </w:rPr>
        <w:t>. Then pop the earlier </w:t>
      </w:r>
      <w:r w:rsidR="00010641">
        <w:rPr>
          <w:b/>
          <w:sz w:val="24"/>
          <w:szCs w:val="24"/>
          <w:lang w:val="en-US"/>
        </w:rPr>
        <w:t>%r</w:t>
      </w:r>
      <w:r w:rsidRPr="0022634E">
        <w:rPr>
          <w:b/>
          <w:sz w:val="24"/>
          <w:szCs w:val="24"/>
          <w:lang w:val="en-US"/>
        </w:rPr>
        <w:t>bp</w:t>
      </w:r>
      <w:r w:rsidRPr="00E777AE">
        <w:rPr>
          <w:sz w:val="24"/>
          <w:szCs w:val="24"/>
          <w:lang w:val="en-US"/>
        </w:rPr>
        <w:t> from stack, store it back in </w:t>
      </w:r>
      <w:r w:rsidR="000C2C88">
        <w:rPr>
          <w:b/>
          <w:sz w:val="24"/>
          <w:szCs w:val="24"/>
          <w:lang w:val="en-US"/>
        </w:rPr>
        <w:t>%r</w:t>
      </w:r>
      <w:r w:rsidRPr="0022634E">
        <w:rPr>
          <w:b/>
          <w:sz w:val="24"/>
          <w:szCs w:val="24"/>
          <w:lang w:val="en-US"/>
        </w:rPr>
        <w:t>bp</w:t>
      </w:r>
      <w:r w:rsidRPr="00E777AE">
        <w:rPr>
          <w:sz w:val="24"/>
          <w:szCs w:val="24"/>
          <w:lang w:val="en-US"/>
        </w:rPr>
        <w:t>. So the base pointer register points back to where it pointed in </w:t>
      </w:r>
      <w:r w:rsidRPr="0022634E">
        <w:rPr>
          <w:b/>
          <w:sz w:val="24"/>
          <w:szCs w:val="24"/>
          <w:lang w:val="en-US"/>
        </w:rPr>
        <w:t>main</w:t>
      </w:r>
      <w:r w:rsidRPr="00E777AE">
        <w:rPr>
          <w:sz w:val="24"/>
          <w:szCs w:val="24"/>
          <w:lang w:val="en-US"/>
        </w:rPr>
        <w:t>.</w:t>
      </w:r>
    </w:p>
    <w:p w:rsidR="00E777AE" w:rsidRPr="00E777AE" w:rsidRDefault="00E777AE" w:rsidP="00E777AE">
      <w:pPr>
        <w:numPr>
          <w:ilvl w:val="0"/>
          <w:numId w:val="10"/>
        </w:numPr>
        <w:rPr>
          <w:sz w:val="24"/>
          <w:szCs w:val="24"/>
          <w:lang w:val="en-US"/>
        </w:rPr>
      </w:pPr>
      <w:r w:rsidRPr="00E777AE">
        <w:rPr>
          <w:sz w:val="24"/>
          <w:szCs w:val="24"/>
          <w:lang w:val="en-US"/>
        </w:rPr>
        <w:t>Pop the return address from stack and set </w:t>
      </w:r>
      <w:r w:rsidRPr="0022634E">
        <w:rPr>
          <w:b/>
          <w:sz w:val="24"/>
          <w:szCs w:val="24"/>
          <w:lang w:val="en-US"/>
        </w:rPr>
        <w:t>%</w:t>
      </w:r>
      <w:r w:rsidR="00F444FD">
        <w:rPr>
          <w:b/>
          <w:sz w:val="24"/>
          <w:szCs w:val="24"/>
          <w:lang w:val="en-US"/>
        </w:rPr>
        <w:t>r</w:t>
      </w:r>
      <w:r w:rsidRPr="0022634E">
        <w:rPr>
          <w:b/>
          <w:sz w:val="24"/>
          <w:szCs w:val="24"/>
          <w:lang w:val="en-US"/>
        </w:rPr>
        <w:t>ip</w:t>
      </w:r>
      <w:r w:rsidRPr="00E777AE">
        <w:rPr>
          <w:sz w:val="24"/>
          <w:szCs w:val="24"/>
          <w:lang w:val="en-US"/>
        </w:rPr>
        <w:t> to it. The control flow comes back to </w:t>
      </w:r>
      <w:r w:rsidRPr="0022634E">
        <w:rPr>
          <w:b/>
          <w:sz w:val="24"/>
          <w:szCs w:val="24"/>
          <w:lang w:val="en-US"/>
        </w:rPr>
        <w:t>main</w:t>
      </w:r>
      <w:r w:rsidRPr="00E777AE">
        <w:rPr>
          <w:sz w:val="24"/>
          <w:szCs w:val="24"/>
          <w:lang w:val="en-US"/>
        </w:rPr>
        <w:t>, just after the </w:t>
      </w:r>
      <w:r w:rsidRPr="0022634E">
        <w:rPr>
          <w:b/>
          <w:sz w:val="24"/>
          <w:szCs w:val="24"/>
          <w:lang w:val="en-US"/>
        </w:rPr>
        <w:t>func</w:t>
      </w:r>
      <w:r w:rsidRPr="00E777AE">
        <w:rPr>
          <w:sz w:val="24"/>
          <w:szCs w:val="24"/>
          <w:lang w:val="en-US"/>
        </w:rPr>
        <w:t> function call.</w:t>
      </w:r>
    </w:p>
    <w:p w:rsidR="00E777AE" w:rsidRDefault="00E777AE" w:rsidP="00E777AE">
      <w:pPr>
        <w:rPr>
          <w:sz w:val="24"/>
          <w:szCs w:val="24"/>
          <w:lang w:val="en-US"/>
        </w:rPr>
      </w:pPr>
      <w:r w:rsidRPr="00E777AE">
        <w:rPr>
          <w:sz w:val="24"/>
          <w:szCs w:val="24"/>
          <w:lang w:val="en-US"/>
        </w:rPr>
        <w:t>This is how the stack would look while in </w:t>
      </w:r>
      <w:r w:rsidRPr="0022634E">
        <w:rPr>
          <w:b/>
          <w:sz w:val="24"/>
          <w:szCs w:val="24"/>
          <w:lang w:val="en-US"/>
        </w:rPr>
        <w:t>func</w:t>
      </w:r>
      <w:r w:rsidRPr="00E777AE">
        <w:rPr>
          <w:sz w:val="24"/>
          <w:szCs w:val="24"/>
          <w:lang w:val="en-US"/>
        </w:rPr>
        <w:t>.</w:t>
      </w:r>
    </w:p>
    <w:p w:rsidR="008F4B79" w:rsidRDefault="008F4B79" w:rsidP="00E777AE">
      <w:pPr>
        <w:rPr>
          <w:sz w:val="24"/>
          <w:szCs w:val="24"/>
          <w:lang w:val="en-US"/>
        </w:rPr>
      </w:pPr>
    </w:p>
    <w:p w:rsidR="005D3916" w:rsidRPr="00E777AE" w:rsidRDefault="00ED5FD8" w:rsidP="00ED5FD8">
      <w:pPr>
        <w:jc w:val="center"/>
        <w:rPr>
          <w:sz w:val="24"/>
          <w:szCs w:val="24"/>
          <w:lang w:val="en-US"/>
        </w:rPr>
      </w:pPr>
      <w:r w:rsidRPr="00ED5FD8">
        <w:rPr>
          <w:noProof/>
          <w:sz w:val="24"/>
          <w:szCs w:val="24"/>
          <w:lang w:val="en-US" w:eastAsia="en-US"/>
        </w:rPr>
        <w:drawing>
          <wp:inline distT="0" distB="0" distL="0" distR="0">
            <wp:extent cx="5241851" cy="3479470"/>
            <wp:effectExtent l="0" t="0" r="0" b="6985"/>
            <wp:docPr id="4" name="Resim 4" descr="C:\Users\Muhammet Mucahit\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t Mucahit\Desktop\as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7571" cy="3529732"/>
                    </a:xfrm>
                    <a:prstGeom prst="rect">
                      <a:avLst/>
                    </a:prstGeom>
                    <a:noFill/>
                    <a:ln>
                      <a:noFill/>
                    </a:ln>
                  </pic:spPr>
                </pic:pic>
              </a:graphicData>
            </a:graphic>
          </wp:inline>
        </w:drawing>
      </w:r>
    </w:p>
    <w:p w:rsidR="00E777AE" w:rsidRPr="00845983" w:rsidRDefault="00E777AE" w:rsidP="005D3916">
      <w:pPr>
        <w:jc w:val="center"/>
        <w:rPr>
          <w:sz w:val="24"/>
          <w:szCs w:val="24"/>
          <w:lang w:val="en-US"/>
        </w:rPr>
      </w:pPr>
    </w:p>
    <w:p w:rsidR="00C25253" w:rsidRPr="00C25253" w:rsidRDefault="001C53FF" w:rsidP="00C25253">
      <w:pPr>
        <w:pStyle w:val="Balk1"/>
        <w:rPr>
          <w:sz w:val="32"/>
        </w:rPr>
      </w:pPr>
      <w:r>
        <w:rPr>
          <w:sz w:val="32"/>
        </w:rPr>
        <w:lastRenderedPageBreak/>
        <w:t>EXPLOITING</w:t>
      </w:r>
    </w:p>
    <w:p w:rsidR="000B2A46" w:rsidRDefault="000B2A46" w:rsidP="00E777AE">
      <w:pPr>
        <w:rPr>
          <w:sz w:val="24"/>
          <w:lang w:val="en-US"/>
        </w:rPr>
      </w:pPr>
      <w:r>
        <w:rPr>
          <w:noProof/>
          <w:lang w:val="en-US" w:eastAsia="en-US"/>
        </w:rPr>
        <w:drawing>
          <wp:inline distT="0" distB="0" distL="0" distR="0" wp14:anchorId="58D299BC" wp14:editId="1226EC65">
            <wp:extent cx="5684182" cy="3806456"/>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972" cy="3808324"/>
                    </a:xfrm>
                    <a:prstGeom prst="rect">
                      <a:avLst/>
                    </a:prstGeom>
                  </pic:spPr>
                </pic:pic>
              </a:graphicData>
            </a:graphic>
          </wp:inline>
        </w:drawing>
      </w:r>
    </w:p>
    <w:p w:rsidR="00D02AC2" w:rsidRDefault="008B7133" w:rsidP="00E777AE">
      <w:pPr>
        <w:rPr>
          <w:sz w:val="24"/>
          <w:lang w:val="en-US"/>
        </w:rPr>
      </w:pPr>
      <w:r>
        <w:rPr>
          <w:sz w:val="24"/>
          <w:lang w:val="en-US"/>
        </w:rPr>
        <w:t xml:space="preserve">Here is our code! It includes an uncalled function as you can see. It’s the </w:t>
      </w:r>
      <w:r w:rsidRPr="00BB55AE">
        <w:rPr>
          <w:b/>
          <w:sz w:val="24"/>
          <w:lang w:val="en-US"/>
        </w:rPr>
        <w:t>secretFunction()</w:t>
      </w:r>
      <w:r>
        <w:rPr>
          <w:sz w:val="24"/>
          <w:lang w:val="en-US"/>
        </w:rPr>
        <w:t>.</w:t>
      </w:r>
      <w:r w:rsidR="003E7A46">
        <w:rPr>
          <w:sz w:val="24"/>
          <w:lang w:val="en-US"/>
        </w:rPr>
        <w:t xml:space="preserve"> </w:t>
      </w:r>
      <w:r w:rsidR="00C471E1" w:rsidRPr="00C471E1">
        <w:rPr>
          <w:sz w:val="24"/>
          <w:lang w:val="en-US"/>
        </w:rPr>
        <w:t>We will try to execute it even though it’s not called.</w:t>
      </w:r>
    </w:p>
    <w:p w:rsidR="00D02AC2" w:rsidRDefault="00D02AC2" w:rsidP="00E777AE">
      <w:pPr>
        <w:rPr>
          <w:sz w:val="24"/>
          <w:lang w:val="en-US"/>
        </w:rPr>
      </w:pPr>
      <w:r>
        <w:rPr>
          <w:sz w:val="24"/>
          <w:lang w:val="en-US"/>
        </w:rPr>
        <w:t>----------------------------------------------------------------------------------------------------------------</w:t>
      </w:r>
    </w:p>
    <w:p w:rsidR="000451AE" w:rsidRDefault="000451AE" w:rsidP="00E777AE">
      <w:pPr>
        <w:rPr>
          <w:sz w:val="24"/>
          <w:lang w:val="en-US"/>
        </w:rPr>
      </w:pPr>
      <w:r>
        <w:rPr>
          <w:sz w:val="24"/>
          <w:lang w:val="en-US"/>
        </w:rPr>
        <w:t>First of all we have to disable some operating system’s protection mechanishms to be able to exploit.</w:t>
      </w:r>
      <w:r w:rsidR="00F94A54">
        <w:rPr>
          <w:sz w:val="24"/>
          <w:lang w:val="en-US"/>
        </w:rPr>
        <w:t xml:space="preserve"> We will talk about these mechanishms later.</w:t>
      </w:r>
    </w:p>
    <w:p w:rsidR="00845AA0" w:rsidRDefault="00845AA0" w:rsidP="00E777AE">
      <w:pPr>
        <w:rPr>
          <w:sz w:val="24"/>
          <w:lang w:val="en-US"/>
        </w:rPr>
      </w:pPr>
      <w:r>
        <w:rPr>
          <w:sz w:val="24"/>
          <w:lang w:val="en-US"/>
        </w:rPr>
        <w:t>----------------------------------------------------------------------------------------------------------------</w:t>
      </w:r>
    </w:p>
    <w:p w:rsidR="0066143A" w:rsidRPr="0066143A" w:rsidRDefault="00D208F4" w:rsidP="0066143A">
      <w:pPr>
        <w:pStyle w:val="ListeParagraf"/>
        <w:numPr>
          <w:ilvl w:val="0"/>
          <w:numId w:val="12"/>
        </w:numPr>
        <w:rPr>
          <w:sz w:val="24"/>
          <w:lang w:val="en-US"/>
        </w:rPr>
      </w:pPr>
      <w:r>
        <w:rPr>
          <w:b/>
          <w:sz w:val="24"/>
          <w:szCs w:val="24"/>
          <w:lang w:val="en-US"/>
        </w:rPr>
        <w:t xml:space="preserve">sudo </w:t>
      </w:r>
      <w:r w:rsidR="0066143A">
        <w:rPr>
          <w:b/>
          <w:sz w:val="24"/>
          <w:szCs w:val="24"/>
          <w:lang w:val="en-US"/>
        </w:rPr>
        <w:t>su</w:t>
      </w:r>
    </w:p>
    <w:p w:rsidR="00E10BAF" w:rsidRPr="00E10BAF" w:rsidRDefault="00C25253" w:rsidP="00E10BAF">
      <w:pPr>
        <w:pStyle w:val="ListeParagraf"/>
        <w:numPr>
          <w:ilvl w:val="0"/>
          <w:numId w:val="12"/>
        </w:numPr>
        <w:rPr>
          <w:b/>
          <w:sz w:val="24"/>
          <w:szCs w:val="24"/>
          <w:lang w:val="en-US"/>
        </w:rPr>
      </w:pPr>
      <w:r w:rsidRPr="004A4E70">
        <w:rPr>
          <w:b/>
          <w:sz w:val="24"/>
          <w:szCs w:val="24"/>
          <w:lang w:val="en-US"/>
        </w:rPr>
        <w:t>echo 0 &gt; /proc/sys/kernel/randomize_va_space</w:t>
      </w:r>
      <w:r w:rsidR="002211CC" w:rsidRPr="004A4E70">
        <w:rPr>
          <w:b/>
          <w:sz w:val="24"/>
          <w:szCs w:val="24"/>
          <w:lang w:val="en-US"/>
        </w:rPr>
        <w:t xml:space="preserve"> </w:t>
      </w:r>
      <w:r w:rsidR="002211CC" w:rsidRPr="004A4E70">
        <w:rPr>
          <w:b/>
          <w:sz w:val="24"/>
          <w:szCs w:val="24"/>
          <w:lang w:val="en-US"/>
        </w:rPr>
        <w:sym w:font="Wingdings" w:char="F0E0"/>
      </w:r>
      <w:r w:rsidR="00CD09C4" w:rsidRPr="004A4E70">
        <w:rPr>
          <w:b/>
          <w:sz w:val="24"/>
          <w:szCs w:val="24"/>
          <w:lang w:val="en-US"/>
        </w:rPr>
        <w:t xml:space="preserve"> It will disable ASLR</w:t>
      </w:r>
    </w:p>
    <w:p w:rsidR="00E10BAF" w:rsidRDefault="00E10BAF" w:rsidP="00E777AE">
      <w:pPr>
        <w:rPr>
          <w:sz w:val="24"/>
          <w:lang w:val="en-US"/>
        </w:rPr>
      </w:pPr>
      <w:r>
        <w:rPr>
          <w:sz w:val="24"/>
          <w:lang w:val="en-US"/>
        </w:rPr>
        <w:t>----------------------------------------------------------------------------------------------------------------</w:t>
      </w:r>
    </w:p>
    <w:p w:rsidR="00845AA0" w:rsidRDefault="00060E72" w:rsidP="00845AA0">
      <w:pPr>
        <w:rPr>
          <w:sz w:val="24"/>
          <w:lang w:val="en-US"/>
        </w:rPr>
      </w:pPr>
      <w:r>
        <w:rPr>
          <w:sz w:val="24"/>
          <w:lang w:val="en-US"/>
        </w:rPr>
        <w:t>When we c</w:t>
      </w:r>
      <w:r w:rsidR="009A09A7">
        <w:rPr>
          <w:sz w:val="24"/>
          <w:lang w:val="en-US"/>
        </w:rPr>
        <w:t>ompile our code, we should use</w:t>
      </w:r>
      <w:r w:rsidR="000E5703">
        <w:rPr>
          <w:sz w:val="24"/>
          <w:lang w:val="en-US"/>
        </w:rPr>
        <w:t xml:space="preserve"> </w:t>
      </w:r>
      <w:r w:rsidR="00812B1A">
        <w:rPr>
          <w:sz w:val="24"/>
          <w:lang w:val="en-US"/>
        </w:rPr>
        <w:t>this:</w:t>
      </w:r>
    </w:p>
    <w:p w:rsidR="00060E72" w:rsidRPr="004A4E70" w:rsidRDefault="00060E72" w:rsidP="00060E72">
      <w:pPr>
        <w:pStyle w:val="ListeParagraf"/>
        <w:numPr>
          <w:ilvl w:val="0"/>
          <w:numId w:val="12"/>
        </w:numPr>
        <w:rPr>
          <w:b/>
          <w:sz w:val="24"/>
          <w:lang w:val="en-US"/>
        </w:rPr>
      </w:pPr>
      <w:r w:rsidRPr="004A4E70">
        <w:rPr>
          <w:b/>
          <w:sz w:val="24"/>
          <w:lang w:val="en-US"/>
        </w:rPr>
        <w:t xml:space="preserve">gcc </w:t>
      </w:r>
      <w:r w:rsidR="00FD6F13">
        <w:rPr>
          <w:b/>
          <w:sz w:val="24"/>
          <w:lang w:val="en-US"/>
        </w:rPr>
        <w:t>–</w:t>
      </w:r>
      <w:r w:rsidRPr="004A4E70">
        <w:rPr>
          <w:b/>
          <w:sz w:val="24"/>
          <w:lang w:val="en-US"/>
        </w:rPr>
        <w:t xml:space="preserve">fno-stack-protector </w:t>
      </w:r>
      <w:r w:rsidR="00FD6F13">
        <w:rPr>
          <w:b/>
          <w:sz w:val="24"/>
          <w:lang w:val="en-US"/>
        </w:rPr>
        <w:t>–</w:t>
      </w:r>
      <w:r w:rsidRPr="004A4E70">
        <w:rPr>
          <w:b/>
          <w:sz w:val="24"/>
          <w:lang w:val="en-US"/>
        </w:rPr>
        <w:t xml:space="preserve">z execstack </w:t>
      </w:r>
      <w:r w:rsidR="00FD6F13">
        <w:rPr>
          <w:b/>
          <w:sz w:val="24"/>
          <w:lang w:val="en-US"/>
        </w:rPr>
        <w:t>–mpreferred-stack-boundary=4 –</w:t>
      </w:r>
      <w:r w:rsidRPr="004A4E70">
        <w:rPr>
          <w:b/>
          <w:sz w:val="24"/>
          <w:lang w:val="en-US"/>
        </w:rPr>
        <w:t>o bufferoverflow bufferoverflow.c</w:t>
      </w:r>
    </w:p>
    <w:p w:rsidR="00845AA0" w:rsidRDefault="00812B1A" w:rsidP="00845AA0">
      <w:pPr>
        <w:rPr>
          <w:sz w:val="24"/>
          <w:lang w:val="en-US"/>
        </w:rPr>
      </w:pPr>
      <w:r>
        <w:rPr>
          <w:sz w:val="24"/>
          <w:lang w:val="en-US"/>
        </w:rPr>
        <w:t>to disable stack protection</w:t>
      </w:r>
      <w:r w:rsidR="00EB71F6">
        <w:rPr>
          <w:sz w:val="24"/>
          <w:lang w:val="en-US"/>
        </w:rPr>
        <w:t>.</w:t>
      </w:r>
    </w:p>
    <w:p w:rsidR="00C067E7" w:rsidRDefault="00C067E7" w:rsidP="00845AA0">
      <w:pPr>
        <w:rPr>
          <w:sz w:val="24"/>
          <w:lang w:val="en-US"/>
        </w:rPr>
      </w:pPr>
      <w:r>
        <w:rPr>
          <w:sz w:val="24"/>
          <w:lang w:val="en-US"/>
        </w:rPr>
        <w:t>Now we compiled our code without protection. Namely we will be able to exploit a buffer overflow vulnerability.</w:t>
      </w:r>
    </w:p>
    <w:p w:rsidR="00E777AE" w:rsidRDefault="00761FEC" w:rsidP="00E777AE">
      <w:pPr>
        <w:rPr>
          <w:sz w:val="24"/>
          <w:lang w:val="en-US"/>
        </w:rPr>
      </w:pPr>
      <w:r>
        <w:rPr>
          <w:sz w:val="24"/>
          <w:lang w:val="en-US"/>
        </w:rPr>
        <w:t>----------------------------------------------------------------------------------------------------------------</w:t>
      </w:r>
    </w:p>
    <w:p w:rsidR="00595C12" w:rsidRDefault="005E2DCB" w:rsidP="00E777AE">
      <w:pPr>
        <w:rPr>
          <w:sz w:val="24"/>
          <w:lang w:val="en-US"/>
        </w:rPr>
      </w:pPr>
      <w:r>
        <w:rPr>
          <w:sz w:val="24"/>
          <w:lang w:val="en-US"/>
        </w:rPr>
        <w:lastRenderedPageBreak/>
        <w:t>----------------------------------------------------------------------------------------------------------------</w:t>
      </w:r>
    </w:p>
    <w:p w:rsidR="00767FC5" w:rsidRPr="00AA491A" w:rsidRDefault="00E42FC2" w:rsidP="00E777AE">
      <w:pPr>
        <w:pStyle w:val="ListeParagraf"/>
        <w:numPr>
          <w:ilvl w:val="0"/>
          <w:numId w:val="12"/>
        </w:numPr>
        <w:rPr>
          <w:b/>
          <w:sz w:val="24"/>
          <w:szCs w:val="24"/>
        </w:rPr>
      </w:pPr>
      <w:r>
        <w:rPr>
          <w:b/>
          <w:sz w:val="24"/>
          <w:szCs w:val="24"/>
        </w:rPr>
        <w:t>objdump</w:t>
      </w:r>
      <w:r w:rsidR="00AA491A" w:rsidRPr="000C3DA9">
        <w:rPr>
          <w:b/>
          <w:sz w:val="24"/>
          <w:szCs w:val="24"/>
        </w:rPr>
        <w:t xml:space="preserve"> –</w:t>
      </w:r>
      <w:r w:rsidR="00112ABD">
        <w:rPr>
          <w:b/>
          <w:sz w:val="24"/>
          <w:szCs w:val="24"/>
        </w:rPr>
        <w:t>d</w:t>
      </w:r>
      <w:r w:rsidR="00C000F9">
        <w:rPr>
          <w:b/>
          <w:sz w:val="24"/>
          <w:szCs w:val="24"/>
        </w:rPr>
        <w:t xml:space="preserve"> </w:t>
      </w:r>
      <w:r w:rsidR="00AA491A" w:rsidRPr="000C3DA9">
        <w:rPr>
          <w:b/>
          <w:sz w:val="24"/>
          <w:szCs w:val="24"/>
        </w:rPr>
        <w:t>vulnerable</w:t>
      </w:r>
    </w:p>
    <w:p w:rsidR="00767FC5" w:rsidRDefault="00D33B69" w:rsidP="00E777AE">
      <w:pPr>
        <w:rPr>
          <w:sz w:val="24"/>
          <w:lang w:val="en-US"/>
        </w:rPr>
      </w:pPr>
      <w:r>
        <w:rPr>
          <w:sz w:val="24"/>
          <w:lang w:val="en-US"/>
        </w:rPr>
        <w:t>With this command we will get some information about program.</w:t>
      </w:r>
    </w:p>
    <w:p w:rsidR="00945D5B" w:rsidRDefault="00FB3A2D" w:rsidP="00E777AE">
      <w:pPr>
        <w:rPr>
          <w:sz w:val="24"/>
          <w:lang w:val="en-US"/>
        </w:rPr>
      </w:pPr>
      <w:r>
        <w:rPr>
          <w:sz w:val="24"/>
          <w:lang w:val="en-US"/>
        </w:rPr>
        <w:t>Result of this command:</w:t>
      </w:r>
    </w:p>
    <w:p w:rsidR="00700140" w:rsidRDefault="00ED6DBC" w:rsidP="00E777AE">
      <w:pPr>
        <w:rPr>
          <w:sz w:val="24"/>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6pt">
            <v:imagedata r:id="rId16" o:title="Capture"/>
          </v:shape>
        </w:pict>
      </w:r>
    </w:p>
    <w:p w:rsidR="00E16C03" w:rsidRDefault="00E16C03" w:rsidP="00E777AE">
      <w:pPr>
        <w:rPr>
          <w:sz w:val="24"/>
          <w:lang w:val="en-US"/>
        </w:rPr>
      </w:pPr>
      <w:r>
        <w:rPr>
          <w:sz w:val="24"/>
          <w:lang w:val="en-US"/>
        </w:rPr>
        <w:t xml:space="preserve">As you can see above, </w:t>
      </w:r>
      <w:r w:rsidR="00624F36">
        <w:rPr>
          <w:sz w:val="24"/>
          <w:lang w:val="en-US"/>
        </w:rPr>
        <w:t xml:space="preserve">the </w:t>
      </w:r>
      <w:r w:rsidR="00624F36" w:rsidRPr="00137A37">
        <w:rPr>
          <w:b/>
          <w:sz w:val="24"/>
          <w:lang w:val="en-US"/>
        </w:rPr>
        <w:t>secretFunction’s address</w:t>
      </w:r>
      <w:r w:rsidR="00624F36">
        <w:rPr>
          <w:sz w:val="24"/>
          <w:lang w:val="en-US"/>
        </w:rPr>
        <w:t xml:space="preserve"> is </w:t>
      </w:r>
      <w:r w:rsidR="00624F36" w:rsidRPr="006B2E01">
        <w:rPr>
          <w:b/>
          <w:sz w:val="24"/>
          <w:lang w:val="en-US"/>
        </w:rPr>
        <w:t>00000000004005b6</w:t>
      </w:r>
      <w:r w:rsidR="00AC3526">
        <w:rPr>
          <w:sz w:val="24"/>
          <w:lang w:val="en-US"/>
        </w:rPr>
        <w:t>.</w:t>
      </w:r>
    </w:p>
    <w:p w:rsidR="003E2E96" w:rsidRDefault="00D20E54" w:rsidP="00E777AE">
      <w:pPr>
        <w:rPr>
          <w:sz w:val="24"/>
          <w:lang w:val="en-US"/>
        </w:rPr>
      </w:pPr>
      <w:r>
        <w:rPr>
          <w:sz w:val="24"/>
          <w:lang w:val="en-US"/>
        </w:rPr>
        <w:t xml:space="preserve">We will overflow our buffer till </w:t>
      </w:r>
      <w:r w:rsidRPr="00BE5037">
        <w:rPr>
          <w:b/>
          <w:sz w:val="24"/>
          <w:lang w:val="en-US"/>
        </w:rPr>
        <w:t>Base Pointer</w:t>
      </w:r>
      <w:r>
        <w:rPr>
          <w:sz w:val="24"/>
          <w:lang w:val="en-US"/>
        </w:rPr>
        <w:t xml:space="preserve"> then place </w:t>
      </w:r>
      <w:r w:rsidR="00091EEF">
        <w:rPr>
          <w:sz w:val="24"/>
          <w:lang w:val="en-US"/>
        </w:rPr>
        <w:t>this</w:t>
      </w:r>
      <w:r>
        <w:rPr>
          <w:sz w:val="24"/>
          <w:lang w:val="en-US"/>
        </w:rPr>
        <w:t xml:space="preserve"> address of </w:t>
      </w:r>
      <w:r w:rsidRPr="00E406AE">
        <w:rPr>
          <w:b/>
          <w:sz w:val="24"/>
          <w:lang w:val="en-US"/>
        </w:rPr>
        <w:t>secretFunct</w:t>
      </w:r>
      <w:r w:rsidR="00617968" w:rsidRPr="00E406AE">
        <w:rPr>
          <w:b/>
          <w:sz w:val="24"/>
          <w:lang w:val="en-US"/>
        </w:rPr>
        <w:t>ion</w:t>
      </w:r>
      <w:r w:rsidR="00617968">
        <w:rPr>
          <w:sz w:val="24"/>
          <w:lang w:val="en-US"/>
        </w:rPr>
        <w:t xml:space="preserve"> to the </w:t>
      </w:r>
      <w:r w:rsidR="00617968" w:rsidRPr="00BE5037">
        <w:rPr>
          <w:b/>
          <w:sz w:val="24"/>
          <w:lang w:val="en-US"/>
        </w:rPr>
        <w:t>Instruction Pointer</w:t>
      </w:r>
      <w:r w:rsidR="00617968">
        <w:rPr>
          <w:sz w:val="24"/>
          <w:lang w:val="en-US"/>
        </w:rPr>
        <w:t xml:space="preserve"> to call </w:t>
      </w:r>
      <w:r w:rsidR="00617968" w:rsidRPr="00BE5037">
        <w:rPr>
          <w:b/>
          <w:sz w:val="24"/>
          <w:lang w:val="en-US"/>
        </w:rPr>
        <w:t>secretFunction</w:t>
      </w:r>
      <w:r w:rsidR="00617968">
        <w:rPr>
          <w:sz w:val="24"/>
          <w:lang w:val="en-US"/>
        </w:rPr>
        <w:t>.</w:t>
      </w:r>
    </w:p>
    <w:p w:rsidR="00772194" w:rsidRDefault="00BE5037" w:rsidP="00E777AE">
      <w:pPr>
        <w:rPr>
          <w:sz w:val="24"/>
          <w:lang w:val="en-US"/>
        </w:rPr>
        <w:sectPr w:rsidR="00772194" w:rsidSect="001F3970">
          <w:headerReference w:type="default" r:id="rId17"/>
          <w:type w:val="continuous"/>
          <w:pgSz w:w="11907" w:h="16839" w:code="9"/>
          <w:pgMar w:top="1440" w:right="1440" w:bottom="1440" w:left="1440" w:header="720" w:footer="864" w:gutter="0"/>
          <w:cols w:sep="1" w:space="720"/>
          <w:docGrid w:linePitch="360"/>
        </w:sectPr>
      </w:pPr>
      <w:r w:rsidRPr="00A56256">
        <w:rPr>
          <w:b/>
          <w:sz w:val="24"/>
          <w:lang w:val="en-US"/>
        </w:rPr>
        <w:t>190</w:t>
      </w:r>
      <w:r w:rsidR="00412F05" w:rsidRPr="00A56256">
        <w:rPr>
          <w:b/>
          <w:sz w:val="24"/>
          <w:lang w:val="en-US"/>
        </w:rPr>
        <w:t xml:space="preserve"> in hex or 400 in decimal</w:t>
      </w:r>
      <w:r w:rsidR="00412F05">
        <w:rPr>
          <w:sz w:val="24"/>
          <w:lang w:val="en-US"/>
        </w:rPr>
        <w:t xml:space="preserve"> bytes are reserved for the local variables</w:t>
      </w:r>
      <w:r w:rsidR="00BA2629">
        <w:rPr>
          <w:sz w:val="24"/>
          <w:lang w:val="en-US"/>
        </w:rPr>
        <w:t xml:space="preserve"> of </w:t>
      </w:r>
      <w:r w:rsidR="00BA2629" w:rsidRPr="00A56256">
        <w:rPr>
          <w:b/>
          <w:sz w:val="24"/>
          <w:lang w:val="en-US"/>
        </w:rPr>
        <w:t>vuln</w:t>
      </w:r>
      <w:r w:rsidR="00412F05">
        <w:rPr>
          <w:sz w:val="24"/>
          <w:lang w:val="en-US"/>
        </w:rPr>
        <w:t xml:space="preserve"> function</w:t>
      </w:r>
      <w:r w:rsidR="004F14EF">
        <w:rPr>
          <w:sz w:val="24"/>
          <w:lang w:val="en-US"/>
        </w:rPr>
        <w:t>.</w:t>
      </w:r>
      <w:r w:rsidR="00A82310">
        <w:rPr>
          <w:sz w:val="24"/>
          <w:lang w:val="en-US"/>
        </w:rPr>
        <w:t xml:space="preserve"> If you remember we </w:t>
      </w:r>
      <w:r w:rsidR="004F7BBB">
        <w:rPr>
          <w:sz w:val="24"/>
          <w:lang w:val="en-US"/>
        </w:rPr>
        <w:t xml:space="preserve">asked also for </w:t>
      </w:r>
      <w:r w:rsidR="004F7BBB" w:rsidRPr="00AA46C9">
        <w:rPr>
          <w:b/>
          <w:sz w:val="24"/>
          <w:lang w:val="en-US"/>
        </w:rPr>
        <w:t>400</w:t>
      </w:r>
      <w:r w:rsidR="004F7BBB">
        <w:rPr>
          <w:sz w:val="24"/>
          <w:lang w:val="en-US"/>
        </w:rPr>
        <w:t xml:space="preserve"> bytes in our code.</w:t>
      </w:r>
    </w:p>
    <w:p w:rsidR="00AC3526" w:rsidRDefault="00772194" w:rsidP="00E777AE">
      <w:pPr>
        <w:rPr>
          <w:sz w:val="24"/>
          <w:lang w:val="en-US"/>
        </w:rPr>
      </w:pPr>
      <w:r w:rsidRPr="00772194">
        <w:rPr>
          <w:noProof/>
          <w:sz w:val="24"/>
          <w:lang w:val="en-US" w:eastAsia="en-US"/>
        </w:rPr>
        <w:drawing>
          <wp:inline distT="0" distB="0" distL="0" distR="0">
            <wp:extent cx="2784379" cy="1116418"/>
            <wp:effectExtent l="0" t="0" r="0" b="7620"/>
            <wp:docPr id="23" name="Resim 23" descr="C:\Users\Muhammet Mucahit\Desktop\buff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uhammet Mucahit\Desktop\buffe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4982" cy="1128688"/>
                    </a:xfrm>
                    <a:prstGeom prst="rect">
                      <a:avLst/>
                    </a:prstGeom>
                    <a:noFill/>
                    <a:ln>
                      <a:noFill/>
                    </a:ln>
                  </pic:spPr>
                </pic:pic>
              </a:graphicData>
            </a:graphic>
          </wp:inline>
        </w:drawing>
      </w:r>
    </w:p>
    <w:p w:rsidR="00A93F17" w:rsidRDefault="00A93F17" w:rsidP="00A93F17">
      <w:pPr>
        <w:spacing w:after="120" w:line="240" w:lineRule="auto"/>
        <w:rPr>
          <w:sz w:val="24"/>
          <w:lang w:val="en-US"/>
        </w:rPr>
      </w:pPr>
    </w:p>
    <w:p w:rsidR="00772194" w:rsidRDefault="00772194" w:rsidP="00A93F17">
      <w:pPr>
        <w:spacing w:after="120" w:line="240" w:lineRule="auto"/>
        <w:rPr>
          <w:sz w:val="24"/>
          <w:lang w:val="en-US"/>
        </w:rPr>
      </w:pPr>
      <w:r>
        <w:rPr>
          <w:sz w:val="24"/>
          <w:lang w:val="en-US"/>
        </w:rPr>
        <w:t xml:space="preserve">The </w:t>
      </w:r>
      <w:r w:rsidRPr="00995A92">
        <w:rPr>
          <w:b/>
          <w:sz w:val="24"/>
          <w:lang w:val="en-US"/>
        </w:rPr>
        <w:t>400</w:t>
      </w:r>
      <w:r>
        <w:rPr>
          <w:sz w:val="24"/>
          <w:lang w:val="en-US"/>
        </w:rPr>
        <w:t xml:space="preserve"> is our buffer size.</w:t>
      </w:r>
    </w:p>
    <w:p w:rsidR="00995A92" w:rsidRDefault="00995A92" w:rsidP="00E777AE">
      <w:pPr>
        <w:rPr>
          <w:sz w:val="24"/>
          <w:lang w:val="en-US"/>
        </w:rPr>
        <w:sectPr w:rsidR="00995A92" w:rsidSect="00AC3526">
          <w:type w:val="continuous"/>
          <w:pgSz w:w="11907" w:h="16839" w:code="9"/>
          <w:pgMar w:top="1440" w:right="1440" w:bottom="1440" w:left="1440" w:header="720" w:footer="864" w:gutter="0"/>
          <w:cols w:num="2" w:sep="1" w:space="720"/>
          <w:docGrid w:linePitch="360"/>
        </w:sectPr>
      </w:pPr>
      <w:r>
        <w:rPr>
          <w:sz w:val="24"/>
          <w:lang w:val="en-US"/>
        </w:rPr>
        <w:t>Our registers are 8 byte</w:t>
      </w:r>
      <w:r w:rsidR="003F7C43">
        <w:rPr>
          <w:sz w:val="24"/>
          <w:lang w:val="en-US"/>
        </w:rPr>
        <w:t xml:space="preserve"> because</w:t>
      </w:r>
      <w:r>
        <w:rPr>
          <w:sz w:val="24"/>
          <w:lang w:val="en-US"/>
        </w:rPr>
        <w:t xml:space="preserve"> o</w:t>
      </w:r>
      <w:r w:rsidR="009F4070">
        <w:rPr>
          <w:sz w:val="24"/>
          <w:lang w:val="en-US"/>
        </w:rPr>
        <w:t>ur system is 64-bit.</w:t>
      </w:r>
    </w:p>
    <w:p w:rsidR="00767FC5" w:rsidRDefault="00767FC5" w:rsidP="00E777AE">
      <w:pPr>
        <w:rPr>
          <w:sz w:val="24"/>
          <w:lang w:val="en-US"/>
        </w:rPr>
      </w:pPr>
      <w:r>
        <w:rPr>
          <w:sz w:val="24"/>
          <w:lang w:val="en-US"/>
        </w:rPr>
        <w:t>----------------------------------------------------------------------------------------------------------------</w:t>
      </w:r>
    </w:p>
    <w:p w:rsidR="00FD5478" w:rsidRDefault="00FD5478" w:rsidP="00FD5478">
      <w:pPr>
        <w:rPr>
          <w:sz w:val="24"/>
          <w:lang w:val="en-US"/>
        </w:rPr>
      </w:pPr>
      <w:r>
        <w:rPr>
          <w:sz w:val="24"/>
          <w:lang w:val="en-US"/>
        </w:rPr>
        <w:lastRenderedPageBreak/>
        <w:t>----------------------------------------------------------------------------------------------------------------</w:t>
      </w:r>
    </w:p>
    <w:p w:rsidR="00E0256F" w:rsidRDefault="007D6942" w:rsidP="00E0256F">
      <w:pPr>
        <w:pStyle w:val="ListeParagraf"/>
        <w:numPr>
          <w:ilvl w:val="0"/>
          <w:numId w:val="12"/>
        </w:numPr>
        <w:rPr>
          <w:b/>
          <w:sz w:val="24"/>
          <w:szCs w:val="24"/>
        </w:rPr>
      </w:pPr>
      <w:r>
        <w:rPr>
          <w:b/>
          <w:sz w:val="24"/>
          <w:szCs w:val="24"/>
        </w:rPr>
        <w:t>nano payloadGenerator.py</w:t>
      </w:r>
    </w:p>
    <w:p w:rsidR="00E0256F" w:rsidRPr="00E0256F" w:rsidRDefault="00E0256F" w:rsidP="00E0256F">
      <w:pPr>
        <w:rPr>
          <w:sz w:val="24"/>
          <w:szCs w:val="24"/>
        </w:rPr>
      </w:pPr>
      <w:r>
        <w:rPr>
          <w:sz w:val="24"/>
          <w:szCs w:val="24"/>
        </w:rPr>
        <w:t>After this command we will write codes below and save/close it.</w:t>
      </w:r>
    </w:p>
    <w:p w:rsidR="001C11B9" w:rsidRPr="00761FEC" w:rsidRDefault="001C11B9" w:rsidP="00E777AE">
      <w:pPr>
        <w:rPr>
          <w:sz w:val="24"/>
          <w:lang w:val="en-US"/>
        </w:rPr>
      </w:pPr>
      <w:r>
        <w:rPr>
          <w:noProof/>
          <w:lang w:val="en-US" w:eastAsia="en-US"/>
        </w:rPr>
        <w:drawing>
          <wp:inline distT="0" distB="0" distL="0" distR="0" wp14:anchorId="0AC44A56" wp14:editId="52D44F65">
            <wp:extent cx="5720319" cy="829340"/>
            <wp:effectExtent l="0" t="0" r="0" b="8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7743" cy="839115"/>
                    </a:xfrm>
                    <a:prstGeom prst="rect">
                      <a:avLst/>
                    </a:prstGeom>
                  </pic:spPr>
                </pic:pic>
              </a:graphicData>
            </a:graphic>
          </wp:inline>
        </w:drawing>
      </w:r>
    </w:p>
    <w:p w:rsidR="00FC243A" w:rsidRDefault="00FC243A" w:rsidP="00EE3414">
      <w:pPr>
        <w:rPr>
          <w:sz w:val="24"/>
          <w:szCs w:val="24"/>
        </w:rPr>
      </w:pPr>
      <w:r>
        <w:rPr>
          <w:sz w:val="24"/>
          <w:szCs w:val="24"/>
        </w:rPr>
        <w:t xml:space="preserve">It’s our payload generator. We write </w:t>
      </w:r>
      <w:r w:rsidR="00F71D23">
        <w:rPr>
          <w:sz w:val="24"/>
          <w:szCs w:val="24"/>
        </w:rPr>
        <w:t xml:space="preserve">the </w:t>
      </w:r>
      <w:r>
        <w:rPr>
          <w:sz w:val="24"/>
          <w:szCs w:val="24"/>
        </w:rPr>
        <w:t xml:space="preserve">‘a’ character 408 times because our buffer size is 400 and also our rbp (base pointer) size is 8. </w:t>
      </w:r>
      <w:r w:rsidR="006C004A">
        <w:rPr>
          <w:sz w:val="24"/>
          <w:szCs w:val="24"/>
        </w:rPr>
        <w:t>After that we will access to the rip (instruction pointer) and we will write there our secretFunction’s address</w:t>
      </w:r>
      <w:r w:rsidR="00250ADE">
        <w:rPr>
          <w:sz w:val="24"/>
          <w:szCs w:val="24"/>
        </w:rPr>
        <w:t>.</w:t>
      </w:r>
      <w:r w:rsidR="00AA1FBD">
        <w:rPr>
          <w:sz w:val="24"/>
          <w:szCs w:val="24"/>
        </w:rPr>
        <w:t xml:space="preserve"> Then we will be able to access to it even though it’s not called.</w:t>
      </w:r>
    </w:p>
    <w:p w:rsidR="001E7550" w:rsidRDefault="00761FEC" w:rsidP="00EE3414">
      <w:pPr>
        <w:rPr>
          <w:sz w:val="24"/>
          <w:lang w:val="en-US"/>
        </w:rPr>
      </w:pPr>
      <w:r>
        <w:rPr>
          <w:sz w:val="24"/>
          <w:lang w:val="en-US"/>
        </w:rPr>
        <w:t>----------------------------------------------------------------------------------------------------------------</w:t>
      </w:r>
    </w:p>
    <w:p w:rsidR="00576910" w:rsidRPr="00E43964" w:rsidRDefault="00B329E0" w:rsidP="00E43964">
      <w:pPr>
        <w:pStyle w:val="ListeParagraf"/>
        <w:numPr>
          <w:ilvl w:val="0"/>
          <w:numId w:val="12"/>
        </w:numPr>
        <w:rPr>
          <w:b/>
          <w:sz w:val="24"/>
          <w:szCs w:val="24"/>
        </w:rPr>
      </w:pPr>
      <w:r>
        <w:rPr>
          <w:b/>
          <w:sz w:val="24"/>
          <w:szCs w:val="24"/>
        </w:rPr>
        <w:t>./vulnerable</w:t>
      </w:r>
      <w:r w:rsidR="002946DB">
        <w:rPr>
          <w:b/>
          <w:sz w:val="24"/>
          <w:szCs w:val="24"/>
        </w:rPr>
        <w:t xml:space="preserve"> </w:t>
      </w:r>
      <w:r>
        <w:rPr>
          <w:b/>
          <w:sz w:val="24"/>
          <w:szCs w:val="24"/>
        </w:rPr>
        <w:t>&lt;</w:t>
      </w:r>
      <w:r w:rsidR="002946DB">
        <w:rPr>
          <w:b/>
          <w:sz w:val="24"/>
          <w:szCs w:val="24"/>
        </w:rPr>
        <w:t xml:space="preserve"> textFile</w:t>
      </w:r>
    </w:p>
    <w:p w:rsidR="00E43964" w:rsidRDefault="00451587" w:rsidP="00576910">
      <w:pPr>
        <w:rPr>
          <w:sz w:val="24"/>
          <w:lang w:val="en-US"/>
        </w:rPr>
      </w:pPr>
      <w:r>
        <w:rPr>
          <w:sz w:val="24"/>
          <w:lang w:val="en-US"/>
        </w:rPr>
        <w:t>When we run our code</w:t>
      </w:r>
      <w:r w:rsidR="00F10DAD">
        <w:rPr>
          <w:sz w:val="24"/>
          <w:lang w:val="en-US"/>
        </w:rPr>
        <w:t xml:space="preserve"> with our payload</w:t>
      </w:r>
      <w:r>
        <w:rPr>
          <w:sz w:val="24"/>
          <w:lang w:val="en-US"/>
        </w:rPr>
        <w:t>, we faced with this result:</w:t>
      </w:r>
    </w:p>
    <w:p w:rsidR="00F77783" w:rsidRDefault="00ED3FC4" w:rsidP="00576910">
      <w:pPr>
        <w:rPr>
          <w:sz w:val="24"/>
          <w:lang w:val="en-US"/>
        </w:rPr>
      </w:pPr>
      <w:r w:rsidRPr="00ED3FC4">
        <w:rPr>
          <w:noProof/>
          <w:sz w:val="24"/>
          <w:lang w:val="en-US" w:eastAsia="en-US"/>
        </w:rPr>
        <w:drawing>
          <wp:inline distT="0" distB="0" distL="0" distR="0">
            <wp:extent cx="5732131" cy="1903228"/>
            <wp:effectExtent l="0" t="0" r="2540" b="1905"/>
            <wp:docPr id="24" name="Resim 24" descr="C:\Users\Muhammet Mucahi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uhammet Mucahit\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985" cy="1908492"/>
                    </a:xfrm>
                    <a:prstGeom prst="rect">
                      <a:avLst/>
                    </a:prstGeom>
                    <a:noFill/>
                    <a:ln>
                      <a:noFill/>
                    </a:ln>
                  </pic:spPr>
                </pic:pic>
              </a:graphicData>
            </a:graphic>
          </wp:inline>
        </w:drawing>
      </w:r>
    </w:p>
    <w:p w:rsidR="00F77783" w:rsidRDefault="00DF2F35" w:rsidP="00576910">
      <w:pPr>
        <w:rPr>
          <w:sz w:val="24"/>
          <w:lang w:val="en-US"/>
        </w:rPr>
      </w:pPr>
      <w:r>
        <w:rPr>
          <w:sz w:val="24"/>
          <w:lang w:val="en-US"/>
        </w:rPr>
        <w:t>Did you see! We exploited and accessed to the secretFunction</w:t>
      </w:r>
      <w:r w:rsidR="00346E35">
        <w:rPr>
          <w:sz w:val="24"/>
          <w:lang w:val="en-US"/>
        </w:rPr>
        <w:t>.</w:t>
      </w:r>
    </w:p>
    <w:p w:rsidR="001809E2" w:rsidRDefault="00576910">
      <w:pPr>
        <w:rPr>
          <w:sz w:val="24"/>
          <w:lang w:val="en-US"/>
        </w:rPr>
      </w:pPr>
      <w:r>
        <w:rPr>
          <w:sz w:val="24"/>
          <w:lang w:val="en-US"/>
        </w:rPr>
        <w:t>----------------------------------------------------------------------------------------------------------------</w:t>
      </w:r>
    </w:p>
    <w:p w:rsidR="00165F99" w:rsidRDefault="00165F99" w:rsidP="001054A2">
      <w:pPr>
        <w:shd w:val="clear" w:color="auto" w:fill="FFFFFF"/>
        <w:spacing w:before="300" w:after="300" w:line="240" w:lineRule="auto"/>
        <w:rPr>
          <w:rFonts w:eastAsia="Times New Roman" w:cstheme="minorHAnsi"/>
          <w:b/>
          <w:color w:val="00B050"/>
          <w:sz w:val="28"/>
          <w:szCs w:val="25"/>
          <w:lang w:val="en-US" w:eastAsia="en-US"/>
        </w:rPr>
      </w:pPr>
    </w:p>
    <w:p w:rsidR="00165F99" w:rsidRDefault="00165F99" w:rsidP="001054A2">
      <w:pPr>
        <w:shd w:val="clear" w:color="auto" w:fill="FFFFFF"/>
        <w:spacing w:before="300" w:after="300" w:line="240" w:lineRule="auto"/>
        <w:rPr>
          <w:rFonts w:eastAsia="Times New Roman" w:cstheme="minorHAnsi"/>
          <w:b/>
          <w:color w:val="00B050"/>
          <w:sz w:val="28"/>
          <w:szCs w:val="25"/>
          <w:lang w:val="en-US" w:eastAsia="en-US"/>
        </w:rPr>
      </w:pPr>
    </w:p>
    <w:p w:rsidR="00165F99" w:rsidRDefault="00165F99" w:rsidP="001054A2">
      <w:pPr>
        <w:shd w:val="clear" w:color="auto" w:fill="FFFFFF"/>
        <w:spacing w:before="300" w:after="300" w:line="240" w:lineRule="auto"/>
        <w:rPr>
          <w:rFonts w:eastAsia="Times New Roman" w:cstheme="minorHAnsi"/>
          <w:b/>
          <w:color w:val="00B050"/>
          <w:sz w:val="28"/>
          <w:szCs w:val="25"/>
          <w:lang w:val="en-US" w:eastAsia="en-US"/>
        </w:rPr>
      </w:pPr>
    </w:p>
    <w:p w:rsidR="00165F99" w:rsidRDefault="00165F99" w:rsidP="001054A2">
      <w:pPr>
        <w:shd w:val="clear" w:color="auto" w:fill="FFFFFF"/>
        <w:spacing w:before="300" w:after="300" w:line="240" w:lineRule="auto"/>
        <w:rPr>
          <w:rFonts w:eastAsia="Times New Roman" w:cstheme="minorHAnsi"/>
          <w:b/>
          <w:color w:val="00B050"/>
          <w:sz w:val="28"/>
          <w:szCs w:val="25"/>
          <w:lang w:val="en-US" w:eastAsia="en-US"/>
        </w:rPr>
      </w:pPr>
    </w:p>
    <w:p w:rsidR="00165F99" w:rsidRDefault="00165F99" w:rsidP="001054A2">
      <w:pPr>
        <w:shd w:val="clear" w:color="auto" w:fill="FFFFFF"/>
        <w:spacing w:before="300" w:after="300" w:line="240" w:lineRule="auto"/>
        <w:rPr>
          <w:rFonts w:eastAsia="Times New Roman" w:cstheme="minorHAnsi"/>
          <w:b/>
          <w:color w:val="00B050"/>
          <w:sz w:val="28"/>
          <w:szCs w:val="25"/>
          <w:lang w:val="en-US" w:eastAsia="en-US"/>
        </w:rPr>
      </w:pPr>
    </w:p>
    <w:p w:rsidR="00165F99" w:rsidRDefault="00165F99" w:rsidP="001054A2">
      <w:pPr>
        <w:shd w:val="clear" w:color="auto" w:fill="FFFFFF"/>
        <w:spacing w:before="300" w:after="300" w:line="240" w:lineRule="auto"/>
        <w:rPr>
          <w:rFonts w:eastAsia="Times New Roman" w:cstheme="minorHAnsi"/>
          <w:b/>
          <w:color w:val="00B050"/>
          <w:sz w:val="28"/>
          <w:szCs w:val="25"/>
          <w:lang w:val="en-US" w:eastAsia="en-US"/>
        </w:rPr>
      </w:pPr>
    </w:p>
    <w:p w:rsidR="00B4165A" w:rsidRPr="00B4165A" w:rsidRDefault="00B4165A" w:rsidP="00B4165A">
      <w:pPr>
        <w:shd w:val="clear" w:color="auto" w:fill="FFFFFF"/>
        <w:spacing w:before="300" w:after="300" w:line="240" w:lineRule="auto"/>
        <w:rPr>
          <w:rFonts w:eastAsia="Times New Roman" w:cstheme="minorHAnsi"/>
          <w:b/>
          <w:color w:val="00B050"/>
          <w:sz w:val="28"/>
          <w:szCs w:val="25"/>
          <w:lang w:val="en-US" w:eastAsia="en-US"/>
        </w:rPr>
      </w:pPr>
      <w:r>
        <w:rPr>
          <w:rFonts w:eastAsia="Times New Roman" w:cstheme="minorHAnsi"/>
          <w:b/>
          <w:color w:val="00B050"/>
          <w:sz w:val="28"/>
          <w:szCs w:val="25"/>
          <w:lang w:val="en-US" w:eastAsia="en-US"/>
        </w:rPr>
        <w:lastRenderedPageBreak/>
        <w:t>SECOND EXAMPLE</w:t>
      </w:r>
      <w:r w:rsidR="00125461">
        <w:rPr>
          <w:rFonts w:eastAsia="Times New Roman" w:cstheme="minorHAnsi"/>
          <w:b/>
          <w:color w:val="00B050"/>
          <w:sz w:val="28"/>
          <w:szCs w:val="25"/>
          <w:lang w:val="en-US" w:eastAsia="en-US"/>
        </w:rPr>
        <w:t xml:space="preserve"> (SHELL_CODE</w:t>
      </w:r>
      <w:r w:rsidR="00F85143">
        <w:rPr>
          <w:rFonts w:eastAsia="Times New Roman" w:cstheme="minorHAnsi"/>
          <w:b/>
          <w:color w:val="00B050"/>
          <w:sz w:val="28"/>
          <w:szCs w:val="25"/>
          <w:lang w:val="en-US" w:eastAsia="en-US"/>
        </w:rPr>
        <w:t xml:space="preserve"> – DELETING FILE</w:t>
      </w:r>
      <w:r w:rsidR="00125461">
        <w:rPr>
          <w:rFonts w:eastAsia="Times New Roman" w:cstheme="minorHAnsi"/>
          <w:b/>
          <w:color w:val="00B050"/>
          <w:sz w:val="28"/>
          <w:szCs w:val="25"/>
          <w:lang w:val="en-US" w:eastAsia="en-US"/>
        </w:rPr>
        <w:t>)</w:t>
      </w:r>
    </w:p>
    <w:p w:rsidR="00D76DA1" w:rsidRPr="00D76DA1" w:rsidRDefault="00D76DA1" w:rsidP="00D76DA1">
      <w:pPr>
        <w:rPr>
          <w:sz w:val="24"/>
          <w:lang w:val="en-US"/>
        </w:rPr>
      </w:pPr>
      <w:r>
        <w:rPr>
          <w:sz w:val="24"/>
          <w:lang w:val="en-US"/>
        </w:rPr>
        <w:t>----------------------------------------------------------------------------------------------------------------</w:t>
      </w:r>
    </w:p>
    <w:p w:rsidR="00D76DA1" w:rsidRDefault="003C64E7" w:rsidP="00D76DA1">
      <w:pPr>
        <w:rPr>
          <w:sz w:val="24"/>
          <w:lang w:val="en-US"/>
        </w:rPr>
      </w:pPr>
      <w:r>
        <w:rPr>
          <w:sz w:val="24"/>
          <w:lang w:val="en-US"/>
        </w:rPr>
        <w:t>We exploited the same code and run a shell script which deletes a file whose name is dummy.</w:t>
      </w:r>
    </w:p>
    <w:p w:rsidR="00DE7D39" w:rsidRDefault="00DE7D39" w:rsidP="00D76DA1">
      <w:pPr>
        <w:rPr>
          <w:sz w:val="24"/>
          <w:lang w:val="en-US"/>
        </w:rPr>
      </w:pPr>
      <w:r>
        <w:rPr>
          <w:noProof/>
          <w:lang w:val="en-US" w:eastAsia="en-US"/>
        </w:rPr>
        <w:drawing>
          <wp:inline distT="0" distB="0" distL="0" distR="0" wp14:anchorId="584E8A95" wp14:editId="30594920">
            <wp:extent cx="5732145" cy="3724275"/>
            <wp:effectExtent l="0" t="0" r="190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724275"/>
                    </a:xfrm>
                    <a:prstGeom prst="rect">
                      <a:avLst/>
                    </a:prstGeom>
                  </pic:spPr>
                </pic:pic>
              </a:graphicData>
            </a:graphic>
          </wp:inline>
        </w:drawing>
      </w:r>
    </w:p>
    <w:p w:rsidR="008D014C" w:rsidRDefault="008D014C" w:rsidP="00D76DA1">
      <w:pPr>
        <w:rPr>
          <w:sz w:val="24"/>
          <w:lang w:val="en-US"/>
        </w:rPr>
      </w:pPr>
      <w:r>
        <w:rPr>
          <w:sz w:val="24"/>
          <w:lang w:val="en-US"/>
        </w:rPr>
        <w:t>----------------------------------------------------------------------------------------------------------------</w:t>
      </w:r>
    </w:p>
    <w:p w:rsidR="006B1BDA" w:rsidRDefault="00146C85" w:rsidP="00D76DA1">
      <w:pPr>
        <w:rPr>
          <w:sz w:val="24"/>
          <w:lang w:val="en-US"/>
        </w:rPr>
      </w:pPr>
      <w:r>
        <w:rPr>
          <w:noProof/>
          <w:lang w:val="en-US" w:eastAsia="en-US"/>
        </w:rPr>
        <w:drawing>
          <wp:inline distT="0" distB="0" distL="0" distR="0" wp14:anchorId="3BC0E3EC" wp14:editId="636B6BA8">
            <wp:extent cx="5732145" cy="2695575"/>
            <wp:effectExtent l="0" t="0" r="190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2695575"/>
                    </a:xfrm>
                    <a:prstGeom prst="rect">
                      <a:avLst/>
                    </a:prstGeom>
                  </pic:spPr>
                </pic:pic>
              </a:graphicData>
            </a:graphic>
          </wp:inline>
        </w:drawing>
      </w:r>
    </w:p>
    <w:p w:rsidR="00B26B24" w:rsidRDefault="00B3493F" w:rsidP="00D76DA1">
      <w:pPr>
        <w:rPr>
          <w:sz w:val="24"/>
          <w:lang w:val="en-US"/>
        </w:rPr>
      </w:pPr>
      <w:r>
        <w:rPr>
          <w:sz w:val="24"/>
          <w:lang w:val="en-US"/>
        </w:rPr>
        <w:t>Here it is our payload generator.</w:t>
      </w:r>
      <w:r w:rsidR="005C35DD">
        <w:rPr>
          <w:sz w:val="24"/>
          <w:lang w:val="en-US"/>
        </w:rPr>
        <w:t xml:space="preserve"> You can also see the shell code</w:t>
      </w:r>
      <w:r w:rsidR="00FB3F8D">
        <w:rPr>
          <w:sz w:val="24"/>
          <w:lang w:val="en-US"/>
        </w:rPr>
        <w:t xml:space="preserve"> in this</w:t>
      </w:r>
      <w:r w:rsidR="00FA7F03">
        <w:rPr>
          <w:sz w:val="24"/>
          <w:lang w:val="en-US"/>
        </w:rPr>
        <w:t>.</w:t>
      </w:r>
    </w:p>
    <w:p w:rsidR="00E343BA" w:rsidRDefault="00E343BA" w:rsidP="00D76DA1">
      <w:pPr>
        <w:rPr>
          <w:sz w:val="24"/>
          <w:lang w:val="en-US"/>
        </w:rPr>
      </w:pPr>
      <w:r>
        <w:rPr>
          <w:sz w:val="24"/>
          <w:lang w:val="en-US"/>
        </w:rPr>
        <w:t>----------------------------------------------------------------------------------------------------------------</w:t>
      </w:r>
    </w:p>
    <w:p w:rsidR="005E0013" w:rsidRDefault="005E0013" w:rsidP="00646E4A">
      <w:pPr>
        <w:rPr>
          <w:sz w:val="24"/>
          <w:lang w:val="en-US"/>
        </w:rPr>
      </w:pPr>
      <w:r>
        <w:rPr>
          <w:sz w:val="24"/>
          <w:lang w:val="en-US"/>
        </w:rPr>
        <w:lastRenderedPageBreak/>
        <w:t>----------------------------------------------------------------------------------------------------------------</w:t>
      </w:r>
    </w:p>
    <w:p w:rsidR="00646E4A" w:rsidRPr="00AC65C9" w:rsidRDefault="00646E4A" w:rsidP="00646E4A">
      <w:pPr>
        <w:rPr>
          <w:sz w:val="24"/>
          <w:lang w:val="en-US"/>
        </w:rPr>
      </w:pPr>
      <w:r>
        <w:rPr>
          <w:noProof/>
          <w:lang w:val="en-US" w:eastAsia="en-US"/>
        </w:rPr>
        <w:drawing>
          <wp:inline distT="0" distB="0" distL="0" distR="0" wp14:anchorId="32AAC71C" wp14:editId="7108A3C3">
            <wp:extent cx="5732145" cy="146050"/>
            <wp:effectExtent l="0" t="0" r="1905" b="635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146050"/>
                    </a:xfrm>
                    <a:prstGeom prst="rect">
                      <a:avLst/>
                    </a:prstGeom>
                  </pic:spPr>
                </pic:pic>
              </a:graphicData>
            </a:graphic>
          </wp:inline>
        </w:drawing>
      </w:r>
    </w:p>
    <w:p w:rsidR="00FA7F03" w:rsidRDefault="00FA7F03" w:rsidP="00D76DA1">
      <w:pPr>
        <w:rPr>
          <w:sz w:val="24"/>
          <w:lang w:val="en-US"/>
        </w:rPr>
      </w:pPr>
      <w:r>
        <w:rPr>
          <w:sz w:val="24"/>
          <w:lang w:val="en-US"/>
        </w:rPr>
        <w:t>We used it and wri</w:t>
      </w:r>
      <w:r w:rsidR="005C5DCF">
        <w:rPr>
          <w:sz w:val="24"/>
          <w:lang w:val="en-US"/>
        </w:rPr>
        <w:t xml:space="preserve">te our payload to </w:t>
      </w:r>
      <w:r w:rsidR="005C5DCF" w:rsidRPr="00035A1A">
        <w:rPr>
          <w:b/>
          <w:sz w:val="24"/>
          <w:lang w:val="en-US"/>
        </w:rPr>
        <w:t>textFileShell</w:t>
      </w:r>
      <w:r w:rsidR="005C5DCF">
        <w:rPr>
          <w:sz w:val="24"/>
          <w:lang w:val="en-US"/>
        </w:rPr>
        <w:t>.</w:t>
      </w:r>
    </w:p>
    <w:p w:rsidR="00B26B24" w:rsidRDefault="00B26B24" w:rsidP="00B26B24">
      <w:pPr>
        <w:rPr>
          <w:sz w:val="24"/>
          <w:lang w:val="en-US"/>
        </w:rPr>
      </w:pPr>
      <w:r>
        <w:rPr>
          <w:sz w:val="24"/>
          <w:lang w:val="en-US"/>
        </w:rPr>
        <w:t>----------------------------------------------------------------------------------------------------------------</w:t>
      </w:r>
    </w:p>
    <w:p w:rsidR="00CB364D" w:rsidRDefault="00F1201A" w:rsidP="00B26B24">
      <w:pPr>
        <w:rPr>
          <w:sz w:val="24"/>
          <w:lang w:val="en-US"/>
        </w:rPr>
      </w:pPr>
      <w:r>
        <w:rPr>
          <w:sz w:val="24"/>
          <w:lang w:val="en-US"/>
        </w:rPr>
        <w:t>Now y</w:t>
      </w:r>
      <w:r w:rsidR="00985631">
        <w:rPr>
          <w:sz w:val="24"/>
          <w:lang w:val="en-US"/>
        </w:rPr>
        <w:t xml:space="preserve">ou can see the file </w:t>
      </w:r>
      <w:r w:rsidR="00D50DBB">
        <w:rPr>
          <w:sz w:val="24"/>
          <w:lang w:val="en-US"/>
        </w:rPr>
        <w:t xml:space="preserve">which </w:t>
      </w:r>
      <w:r w:rsidR="003B0D3F">
        <w:rPr>
          <w:sz w:val="24"/>
          <w:lang w:val="en-US"/>
        </w:rPr>
        <w:t xml:space="preserve">is </w:t>
      </w:r>
      <w:r w:rsidR="00985631">
        <w:rPr>
          <w:sz w:val="24"/>
          <w:lang w:val="en-US"/>
        </w:rPr>
        <w:t xml:space="preserve">named as a dummy. </w:t>
      </w:r>
      <w:r w:rsidR="002E417A">
        <w:rPr>
          <w:sz w:val="24"/>
          <w:lang w:val="en-US"/>
        </w:rPr>
        <w:t>We will delete it now.</w:t>
      </w:r>
    </w:p>
    <w:p w:rsidR="00D76DA1" w:rsidRDefault="00ED6DBC" w:rsidP="00D76DA1">
      <w:pPr>
        <w:rPr>
          <w:sz w:val="24"/>
          <w:lang w:val="en-US"/>
        </w:rPr>
      </w:pPr>
      <w:r>
        <w:rPr>
          <w:sz w:val="24"/>
          <w:lang w:val="en-US"/>
        </w:rPr>
        <w:pict>
          <v:shape id="_x0000_i1026" type="#_x0000_t75" style="width:451.5pt;height:130.5pt">
            <v:imagedata r:id="rId24" o:title="asd"/>
          </v:shape>
        </w:pict>
      </w:r>
    </w:p>
    <w:p w:rsidR="00D76DA1" w:rsidRDefault="00D76DA1" w:rsidP="00D76DA1">
      <w:pPr>
        <w:rPr>
          <w:sz w:val="24"/>
          <w:lang w:val="en-US"/>
        </w:rPr>
      </w:pPr>
      <w:r>
        <w:rPr>
          <w:sz w:val="24"/>
          <w:lang w:val="en-US"/>
        </w:rPr>
        <w:t>----------------------------------------------------------------------------------------------------------------</w:t>
      </w:r>
    </w:p>
    <w:p w:rsidR="00017997" w:rsidRDefault="00017997" w:rsidP="00D76DA1">
      <w:pPr>
        <w:rPr>
          <w:sz w:val="24"/>
          <w:lang w:val="en-US"/>
        </w:rPr>
      </w:pPr>
      <w:r>
        <w:rPr>
          <w:sz w:val="24"/>
          <w:lang w:val="en-US"/>
        </w:rPr>
        <w:t>We run the code and now let’s look at the files.</w:t>
      </w:r>
    </w:p>
    <w:p w:rsidR="00A36B2F" w:rsidRDefault="00C71882" w:rsidP="00D76DA1">
      <w:pPr>
        <w:rPr>
          <w:sz w:val="24"/>
          <w:lang w:val="en-US"/>
        </w:rPr>
      </w:pPr>
      <w:r>
        <w:rPr>
          <w:noProof/>
          <w:lang w:val="en-US" w:eastAsia="en-US"/>
        </w:rPr>
        <w:drawing>
          <wp:inline distT="0" distB="0" distL="0" distR="0" wp14:anchorId="71FD6B0E" wp14:editId="23601798">
            <wp:extent cx="5732145" cy="1630680"/>
            <wp:effectExtent l="0" t="0" r="1905"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1630680"/>
                    </a:xfrm>
                    <a:prstGeom prst="rect">
                      <a:avLst/>
                    </a:prstGeom>
                  </pic:spPr>
                </pic:pic>
              </a:graphicData>
            </a:graphic>
          </wp:inline>
        </w:drawing>
      </w:r>
    </w:p>
    <w:p w:rsidR="00E577B8" w:rsidRDefault="00E577B8" w:rsidP="00E577B8">
      <w:pPr>
        <w:rPr>
          <w:sz w:val="24"/>
          <w:lang w:val="en-US"/>
        </w:rPr>
      </w:pPr>
      <w:r>
        <w:rPr>
          <w:sz w:val="24"/>
          <w:lang w:val="en-US"/>
        </w:rPr>
        <w:t>----------------------------------------------------------------------------------------------------------------</w:t>
      </w:r>
    </w:p>
    <w:p w:rsidR="00050CAD" w:rsidRDefault="00050CAD" w:rsidP="00E577B8">
      <w:pPr>
        <w:rPr>
          <w:sz w:val="24"/>
          <w:lang w:val="en-US"/>
        </w:rPr>
      </w:pPr>
      <w:r>
        <w:rPr>
          <w:sz w:val="24"/>
          <w:lang w:val="en-US"/>
        </w:rPr>
        <w:t>The dummy file was deleted.</w:t>
      </w:r>
    </w:p>
    <w:p w:rsidR="009B7662" w:rsidRDefault="009B7662" w:rsidP="00E577B8">
      <w:pPr>
        <w:rPr>
          <w:sz w:val="24"/>
          <w:lang w:val="en-US"/>
        </w:rPr>
      </w:pPr>
      <w:r>
        <w:rPr>
          <w:noProof/>
          <w:lang w:val="en-US" w:eastAsia="en-US"/>
        </w:rPr>
        <w:drawing>
          <wp:inline distT="0" distB="0" distL="0" distR="0" wp14:anchorId="3F59B8A7" wp14:editId="0310705B">
            <wp:extent cx="5732145" cy="1485265"/>
            <wp:effectExtent l="0" t="0" r="1905" b="63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485265"/>
                    </a:xfrm>
                    <a:prstGeom prst="rect">
                      <a:avLst/>
                    </a:prstGeom>
                  </pic:spPr>
                </pic:pic>
              </a:graphicData>
            </a:graphic>
          </wp:inline>
        </w:drawing>
      </w:r>
    </w:p>
    <w:p w:rsidR="002B4238" w:rsidRDefault="00E577B8" w:rsidP="00D76DA1">
      <w:pPr>
        <w:rPr>
          <w:sz w:val="24"/>
          <w:lang w:val="en-US"/>
        </w:rPr>
      </w:pPr>
      <w:r>
        <w:rPr>
          <w:sz w:val="24"/>
          <w:lang w:val="en-US"/>
        </w:rPr>
        <w:t>----------------------------------------------------------------------------------------------------------------</w:t>
      </w:r>
    </w:p>
    <w:p w:rsidR="001D7309" w:rsidRDefault="001D7309" w:rsidP="00D16A6B">
      <w:pPr>
        <w:shd w:val="clear" w:color="auto" w:fill="FFFFFF"/>
        <w:spacing w:before="300" w:after="300" w:line="240" w:lineRule="auto"/>
        <w:rPr>
          <w:sz w:val="24"/>
          <w:lang w:val="en-US"/>
        </w:rPr>
      </w:pPr>
    </w:p>
    <w:p w:rsidR="00D16A6B" w:rsidRDefault="00D16A6B" w:rsidP="00D16A6B">
      <w:pPr>
        <w:shd w:val="clear" w:color="auto" w:fill="FFFFFF"/>
        <w:spacing w:before="300" w:after="300" w:line="240" w:lineRule="auto"/>
        <w:rPr>
          <w:rFonts w:eastAsia="Times New Roman" w:cstheme="minorHAnsi"/>
          <w:b/>
          <w:color w:val="00B050"/>
          <w:sz w:val="28"/>
          <w:szCs w:val="25"/>
          <w:lang w:val="en-US" w:eastAsia="en-US"/>
        </w:rPr>
      </w:pPr>
      <w:r>
        <w:rPr>
          <w:rFonts w:eastAsia="Times New Roman" w:cstheme="minorHAnsi"/>
          <w:b/>
          <w:color w:val="00B050"/>
          <w:sz w:val="28"/>
          <w:szCs w:val="25"/>
          <w:lang w:val="en-US" w:eastAsia="en-US"/>
        </w:rPr>
        <w:lastRenderedPageBreak/>
        <w:t xml:space="preserve">THIRD EXAMPLE (SHELL_CODE – </w:t>
      </w:r>
      <w:r w:rsidR="00B674B6">
        <w:rPr>
          <w:rFonts w:eastAsia="Times New Roman" w:cstheme="minorHAnsi"/>
          <w:b/>
          <w:color w:val="00B050"/>
          <w:sz w:val="28"/>
          <w:szCs w:val="25"/>
          <w:lang w:val="en-US" w:eastAsia="en-US"/>
        </w:rPr>
        <w:t>TCP CONNECTION</w:t>
      </w:r>
      <w:r>
        <w:rPr>
          <w:rFonts w:eastAsia="Times New Roman" w:cstheme="minorHAnsi"/>
          <w:b/>
          <w:color w:val="00B050"/>
          <w:sz w:val="28"/>
          <w:szCs w:val="25"/>
          <w:lang w:val="en-US" w:eastAsia="en-US"/>
        </w:rPr>
        <w:t>)</w:t>
      </w:r>
    </w:p>
    <w:p w:rsidR="002B4238" w:rsidRDefault="002B4238" w:rsidP="002B4238">
      <w:pPr>
        <w:rPr>
          <w:sz w:val="24"/>
          <w:lang w:val="en-US"/>
        </w:rPr>
      </w:pPr>
      <w:r>
        <w:rPr>
          <w:sz w:val="24"/>
          <w:lang w:val="en-US"/>
        </w:rPr>
        <w:t>----------------------------------------------------------------------------------------------------------------</w:t>
      </w:r>
    </w:p>
    <w:p w:rsidR="007B5E2E" w:rsidRDefault="007B5E2E" w:rsidP="007B5E2E">
      <w:pPr>
        <w:rPr>
          <w:sz w:val="24"/>
          <w:lang w:val="en-US"/>
        </w:rPr>
      </w:pPr>
      <w:r>
        <w:rPr>
          <w:sz w:val="24"/>
          <w:lang w:val="en-US"/>
        </w:rPr>
        <w:t>We exploited the same code and run a shell script which deletes a file whose name is dummy.</w:t>
      </w:r>
    </w:p>
    <w:p w:rsidR="002B4238" w:rsidRDefault="007B5E2E" w:rsidP="00D16A6B">
      <w:pPr>
        <w:shd w:val="clear" w:color="auto" w:fill="FFFFFF"/>
        <w:spacing w:before="300" w:after="300" w:line="240" w:lineRule="auto"/>
        <w:rPr>
          <w:rFonts w:eastAsia="Times New Roman" w:cstheme="minorHAnsi"/>
          <w:b/>
          <w:color w:val="00B050"/>
          <w:sz w:val="28"/>
          <w:szCs w:val="25"/>
          <w:lang w:val="en-US" w:eastAsia="en-US"/>
        </w:rPr>
      </w:pPr>
      <w:r>
        <w:rPr>
          <w:noProof/>
          <w:lang w:val="en-US" w:eastAsia="en-US"/>
        </w:rPr>
        <w:drawing>
          <wp:inline distT="0" distB="0" distL="0" distR="0" wp14:anchorId="2D6497C6" wp14:editId="071F46FF">
            <wp:extent cx="5732145" cy="3495675"/>
            <wp:effectExtent l="0" t="0" r="190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495675"/>
                    </a:xfrm>
                    <a:prstGeom prst="rect">
                      <a:avLst/>
                    </a:prstGeom>
                  </pic:spPr>
                </pic:pic>
              </a:graphicData>
            </a:graphic>
          </wp:inline>
        </w:drawing>
      </w:r>
    </w:p>
    <w:p w:rsidR="002B4238" w:rsidRDefault="002B4238" w:rsidP="002B4238">
      <w:pPr>
        <w:rPr>
          <w:sz w:val="24"/>
          <w:lang w:val="en-US"/>
        </w:rPr>
      </w:pPr>
      <w:r>
        <w:rPr>
          <w:sz w:val="24"/>
          <w:lang w:val="en-US"/>
        </w:rPr>
        <w:t>----------------------------------------------------------------------------------------------------------------</w:t>
      </w:r>
    </w:p>
    <w:p w:rsidR="00371BDF" w:rsidRDefault="00F16C52" w:rsidP="002B4238">
      <w:pPr>
        <w:rPr>
          <w:sz w:val="24"/>
          <w:lang w:val="en-US"/>
        </w:rPr>
      </w:pPr>
      <w:r>
        <w:rPr>
          <w:noProof/>
          <w:lang w:val="en-US" w:eastAsia="en-US"/>
        </w:rPr>
        <w:drawing>
          <wp:inline distT="0" distB="0" distL="0" distR="0" wp14:anchorId="6C492453" wp14:editId="2E2AD9A6">
            <wp:extent cx="5732145" cy="2847975"/>
            <wp:effectExtent l="0" t="0" r="190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2847975"/>
                    </a:xfrm>
                    <a:prstGeom prst="rect">
                      <a:avLst/>
                    </a:prstGeom>
                  </pic:spPr>
                </pic:pic>
              </a:graphicData>
            </a:graphic>
          </wp:inline>
        </w:drawing>
      </w:r>
    </w:p>
    <w:p w:rsidR="00A246B9" w:rsidRDefault="00A246B9" w:rsidP="00A246B9">
      <w:pPr>
        <w:rPr>
          <w:sz w:val="24"/>
          <w:lang w:val="en-US"/>
        </w:rPr>
      </w:pPr>
      <w:r>
        <w:rPr>
          <w:sz w:val="24"/>
          <w:lang w:val="en-US"/>
        </w:rPr>
        <w:t>Here it is our payload generator. You can also see the shell code in this.</w:t>
      </w:r>
    </w:p>
    <w:p w:rsidR="00A246B9" w:rsidRDefault="00A246B9" w:rsidP="00A246B9">
      <w:pPr>
        <w:rPr>
          <w:sz w:val="24"/>
          <w:lang w:val="en-US"/>
        </w:rPr>
      </w:pPr>
      <w:r>
        <w:rPr>
          <w:sz w:val="24"/>
          <w:lang w:val="en-US"/>
        </w:rPr>
        <w:t>----------------------------------------------------------------------------------------------------------------</w:t>
      </w:r>
    </w:p>
    <w:p w:rsidR="004E7487" w:rsidRDefault="004E7487" w:rsidP="004E7487">
      <w:pPr>
        <w:rPr>
          <w:sz w:val="24"/>
          <w:lang w:val="en-US"/>
        </w:rPr>
      </w:pPr>
      <w:r>
        <w:rPr>
          <w:sz w:val="24"/>
          <w:lang w:val="en-US"/>
        </w:rPr>
        <w:lastRenderedPageBreak/>
        <w:t>----------------------------------------------------------------------------------------------------------------</w:t>
      </w:r>
    </w:p>
    <w:p w:rsidR="00F076A8" w:rsidRPr="00AC65C9" w:rsidRDefault="00F076A8" w:rsidP="00F076A8">
      <w:pPr>
        <w:rPr>
          <w:sz w:val="24"/>
          <w:lang w:val="en-US"/>
        </w:rPr>
      </w:pPr>
      <w:r>
        <w:rPr>
          <w:noProof/>
          <w:lang w:val="en-US" w:eastAsia="en-US"/>
        </w:rPr>
        <w:drawing>
          <wp:inline distT="0" distB="0" distL="0" distR="0" wp14:anchorId="7B496F3E" wp14:editId="4B3DA8F8">
            <wp:extent cx="5732145" cy="146050"/>
            <wp:effectExtent l="0" t="0" r="1905" b="635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146050"/>
                    </a:xfrm>
                    <a:prstGeom prst="rect">
                      <a:avLst/>
                    </a:prstGeom>
                  </pic:spPr>
                </pic:pic>
              </a:graphicData>
            </a:graphic>
          </wp:inline>
        </w:drawing>
      </w:r>
    </w:p>
    <w:p w:rsidR="00F076A8" w:rsidRDefault="00F076A8" w:rsidP="00F076A8">
      <w:pPr>
        <w:rPr>
          <w:sz w:val="24"/>
          <w:lang w:val="en-US"/>
        </w:rPr>
      </w:pPr>
      <w:r>
        <w:rPr>
          <w:sz w:val="24"/>
          <w:lang w:val="en-US"/>
        </w:rPr>
        <w:t xml:space="preserve">We used it and write our payload to </w:t>
      </w:r>
      <w:r w:rsidRPr="00035A1A">
        <w:rPr>
          <w:b/>
          <w:sz w:val="24"/>
          <w:lang w:val="en-US"/>
        </w:rPr>
        <w:t>textFileShell</w:t>
      </w:r>
      <w:r>
        <w:rPr>
          <w:sz w:val="24"/>
          <w:lang w:val="en-US"/>
        </w:rPr>
        <w:t>.</w:t>
      </w:r>
    </w:p>
    <w:p w:rsidR="00BB62C4" w:rsidRDefault="00F076A8" w:rsidP="00F076A8">
      <w:pPr>
        <w:rPr>
          <w:sz w:val="24"/>
          <w:lang w:val="en-US"/>
        </w:rPr>
      </w:pPr>
      <w:r>
        <w:rPr>
          <w:sz w:val="24"/>
          <w:lang w:val="en-US"/>
        </w:rPr>
        <w:t>----------------------------------------------------------------------------------------------------------------</w:t>
      </w:r>
    </w:p>
    <w:p w:rsidR="00DA19B2" w:rsidRDefault="00DA19B2" w:rsidP="00F076A8">
      <w:pPr>
        <w:rPr>
          <w:sz w:val="24"/>
          <w:lang w:val="en-US"/>
        </w:rPr>
      </w:pPr>
      <w:r>
        <w:rPr>
          <w:sz w:val="24"/>
          <w:lang w:val="en-US"/>
        </w:rPr>
        <w:t>When we run the code it listened the tcp port 4444 through our shell code.</w:t>
      </w:r>
    </w:p>
    <w:p w:rsidR="00A246B9" w:rsidRDefault="00DA19B2" w:rsidP="002B4238">
      <w:pPr>
        <w:rPr>
          <w:sz w:val="24"/>
          <w:lang w:val="en-US"/>
        </w:rPr>
      </w:pPr>
      <w:r>
        <w:rPr>
          <w:noProof/>
          <w:lang w:val="en-US" w:eastAsia="en-US"/>
        </w:rPr>
        <w:drawing>
          <wp:inline distT="0" distB="0" distL="0" distR="0" wp14:anchorId="3FD9DB97" wp14:editId="58A40DEB">
            <wp:extent cx="5732145" cy="1988820"/>
            <wp:effectExtent l="0" t="0" r="190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1988820"/>
                    </a:xfrm>
                    <a:prstGeom prst="rect">
                      <a:avLst/>
                    </a:prstGeom>
                  </pic:spPr>
                </pic:pic>
              </a:graphicData>
            </a:graphic>
          </wp:inline>
        </w:drawing>
      </w:r>
    </w:p>
    <w:p w:rsidR="0036437F" w:rsidRPr="002B4238" w:rsidRDefault="00ED6DBC" w:rsidP="002B4238">
      <w:pPr>
        <w:rPr>
          <w:sz w:val="24"/>
          <w:lang w:val="en-US"/>
        </w:rPr>
      </w:pPr>
      <w:r>
        <w:rPr>
          <w:sz w:val="24"/>
          <w:lang w:val="en-US"/>
        </w:rPr>
        <w:pict>
          <v:shape id="_x0000_i1027" type="#_x0000_t75" style="width:451.5pt;height:70.5pt">
            <v:imagedata r:id="rId29" o:title="asd"/>
          </v:shape>
        </w:pict>
      </w:r>
    </w:p>
    <w:p w:rsidR="00F651BE" w:rsidRDefault="00F651BE" w:rsidP="00F651BE">
      <w:pPr>
        <w:rPr>
          <w:sz w:val="24"/>
          <w:lang w:val="en-US"/>
        </w:rPr>
      </w:pPr>
      <w:r>
        <w:rPr>
          <w:sz w:val="24"/>
          <w:lang w:val="en-US"/>
        </w:rPr>
        <w:t>----------------------------------------------------------------------------------------------------------------</w:t>
      </w:r>
    </w:p>
    <w:p w:rsidR="00DE6FE7" w:rsidRDefault="00DE6FE7" w:rsidP="00F651BE">
      <w:pPr>
        <w:rPr>
          <w:sz w:val="24"/>
          <w:lang w:val="en-US"/>
        </w:rPr>
      </w:pPr>
      <w:r>
        <w:rPr>
          <w:sz w:val="24"/>
          <w:lang w:val="en-US"/>
        </w:rPr>
        <w:t xml:space="preserve">As you can see when we netcut our listening </w:t>
      </w:r>
      <w:r w:rsidR="00450F17">
        <w:rPr>
          <w:sz w:val="24"/>
          <w:lang w:val="en-US"/>
        </w:rPr>
        <w:t>port we can access everything. W</w:t>
      </w:r>
      <w:r w:rsidR="00E4381B">
        <w:rPr>
          <w:sz w:val="24"/>
          <w:lang w:val="en-US"/>
        </w:rPr>
        <w:t xml:space="preserve">e can see files with </w:t>
      </w:r>
      <w:r w:rsidR="00E4381B" w:rsidRPr="004E3553">
        <w:rPr>
          <w:b/>
          <w:sz w:val="24"/>
          <w:lang w:val="en-US"/>
        </w:rPr>
        <w:t>ls</w:t>
      </w:r>
      <w:r w:rsidR="00E4381B">
        <w:rPr>
          <w:sz w:val="24"/>
          <w:lang w:val="en-US"/>
        </w:rPr>
        <w:t xml:space="preserve"> like</w:t>
      </w:r>
      <w:r w:rsidR="00450F17">
        <w:rPr>
          <w:sz w:val="24"/>
          <w:lang w:val="en-US"/>
        </w:rPr>
        <w:t xml:space="preserve"> below </w:t>
      </w:r>
      <w:r w:rsidR="000272ED">
        <w:rPr>
          <w:sz w:val="24"/>
          <w:lang w:val="en-US"/>
        </w:rPr>
        <w:t>screenshot</w:t>
      </w:r>
      <w:r w:rsidR="00450F17">
        <w:rPr>
          <w:sz w:val="24"/>
          <w:lang w:val="en-US"/>
        </w:rPr>
        <w:t>.</w:t>
      </w:r>
      <w:r w:rsidR="004E3553">
        <w:rPr>
          <w:sz w:val="24"/>
          <w:lang w:val="en-US"/>
        </w:rPr>
        <w:t xml:space="preserve"> We can remove files. We can do everything</w:t>
      </w:r>
      <w:r w:rsidR="00845B99">
        <w:rPr>
          <w:sz w:val="24"/>
          <w:lang w:val="en-US"/>
        </w:rPr>
        <w:t>.</w:t>
      </w:r>
    </w:p>
    <w:p w:rsidR="007D5E29" w:rsidRDefault="001B6469" w:rsidP="00F651BE">
      <w:pPr>
        <w:rPr>
          <w:sz w:val="24"/>
          <w:lang w:val="en-US"/>
        </w:rPr>
      </w:pPr>
      <w:r>
        <w:rPr>
          <w:noProof/>
          <w:lang w:val="en-US" w:eastAsia="en-US"/>
        </w:rPr>
        <w:drawing>
          <wp:inline distT="0" distB="0" distL="0" distR="0" wp14:anchorId="2CC02FAF" wp14:editId="780543C4">
            <wp:extent cx="4981575" cy="1438275"/>
            <wp:effectExtent l="0" t="0" r="9525"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81575" cy="1438275"/>
                    </a:xfrm>
                    <a:prstGeom prst="rect">
                      <a:avLst/>
                    </a:prstGeom>
                  </pic:spPr>
                </pic:pic>
              </a:graphicData>
            </a:graphic>
          </wp:inline>
        </w:drawing>
      </w:r>
    </w:p>
    <w:p w:rsidR="00D76DA1" w:rsidRPr="001407B1" w:rsidRDefault="00F651BE" w:rsidP="001407B1">
      <w:pPr>
        <w:rPr>
          <w:sz w:val="24"/>
          <w:lang w:val="en-US"/>
        </w:rPr>
      </w:pPr>
      <w:r>
        <w:rPr>
          <w:sz w:val="24"/>
          <w:lang w:val="en-US"/>
        </w:rPr>
        <w:t>----------------------------------------------------------------------------------------------------------------</w:t>
      </w:r>
    </w:p>
    <w:p w:rsidR="008B6A4B" w:rsidRDefault="008B6A4B">
      <w:pPr>
        <w:rPr>
          <w:sz w:val="24"/>
          <w:lang w:val="en-US"/>
        </w:rPr>
      </w:pPr>
    </w:p>
    <w:p w:rsidR="00D0358A" w:rsidRPr="00C25253" w:rsidRDefault="00754A20" w:rsidP="00D0358A">
      <w:pPr>
        <w:pStyle w:val="Balk1"/>
        <w:rPr>
          <w:sz w:val="32"/>
        </w:rPr>
      </w:pPr>
      <w:r>
        <w:rPr>
          <w:sz w:val="32"/>
        </w:rPr>
        <w:lastRenderedPageBreak/>
        <w:t>PROTECTING</w:t>
      </w:r>
    </w:p>
    <w:p w:rsidR="008B6A4B" w:rsidRDefault="00BC0DBB">
      <w:pPr>
        <w:rPr>
          <w:sz w:val="24"/>
          <w:lang w:val="en-US"/>
        </w:rPr>
      </w:pPr>
      <w:r w:rsidRPr="00BC0DBB">
        <w:rPr>
          <w:noProof/>
          <w:sz w:val="24"/>
          <w:lang w:val="en-US" w:eastAsia="en-US"/>
        </w:rPr>
        <w:drawing>
          <wp:inline distT="0" distB="0" distL="0" distR="0">
            <wp:extent cx="5732145" cy="4158065"/>
            <wp:effectExtent l="0" t="0" r="1905" b="0"/>
            <wp:docPr id="2" name="Resim 2" descr="C:\Users\Muhammet Mucahi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et Mucahit\Desktop\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58065"/>
                    </a:xfrm>
                    <a:prstGeom prst="rect">
                      <a:avLst/>
                    </a:prstGeom>
                    <a:noFill/>
                    <a:ln>
                      <a:noFill/>
                    </a:ln>
                  </pic:spPr>
                </pic:pic>
              </a:graphicData>
            </a:graphic>
          </wp:inline>
        </w:drawing>
      </w:r>
    </w:p>
    <w:p w:rsidR="00D0358A" w:rsidRDefault="00813B08">
      <w:pPr>
        <w:rPr>
          <w:sz w:val="24"/>
          <w:lang w:val="en-US"/>
        </w:rPr>
      </w:pPr>
      <w:r>
        <w:rPr>
          <w:sz w:val="24"/>
          <w:lang w:val="en-US"/>
        </w:rPr>
        <w:t>We used the fgets() function to protect ourselves from buffer overflow</w:t>
      </w:r>
      <w:r w:rsidR="003F2F7B">
        <w:rPr>
          <w:sz w:val="24"/>
          <w:lang w:val="en-US"/>
        </w:rPr>
        <w:t>.</w:t>
      </w:r>
      <w:r w:rsidR="00CE3701">
        <w:rPr>
          <w:sz w:val="24"/>
          <w:lang w:val="en-US"/>
        </w:rPr>
        <w:t xml:space="preserve"> </w:t>
      </w:r>
      <w:r w:rsidR="00CE3701" w:rsidRPr="00CE3701">
        <w:rPr>
          <w:sz w:val="24"/>
          <w:lang w:val="en-US"/>
        </w:rPr>
        <w:t>It’s just an example. We can use various way for protection.</w:t>
      </w:r>
    </w:p>
    <w:p w:rsidR="00DB43DB" w:rsidRPr="00C25253" w:rsidRDefault="00A11D2F" w:rsidP="00DB43DB">
      <w:pPr>
        <w:pStyle w:val="Balk1"/>
        <w:rPr>
          <w:sz w:val="32"/>
        </w:rPr>
      </w:pPr>
      <w:r>
        <w:rPr>
          <w:sz w:val="32"/>
        </w:rPr>
        <w:t>Sources</w:t>
      </w:r>
    </w:p>
    <w:p w:rsidR="0067586B" w:rsidRPr="0036557A" w:rsidRDefault="003669A9" w:rsidP="0036557A">
      <w:pPr>
        <w:rPr>
          <w:sz w:val="24"/>
          <w:lang w:val="en-US"/>
        </w:rPr>
      </w:pPr>
      <w:hyperlink r:id="rId32" w:history="1">
        <w:r w:rsidR="0067586B" w:rsidRPr="00C0402E">
          <w:rPr>
            <w:rStyle w:val="Kpr"/>
            <w:sz w:val="24"/>
            <w:lang w:val="en-US"/>
          </w:rPr>
          <w:t>https://www.youtube.com/watch?v=1S0aBV-Waeo</w:t>
        </w:r>
      </w:hyperlink>
    </w:p>
    <w:p w:rsidR="0067586B" w:rsidRPr="0036557A" w:rsidRDefault="003669A9" w:rsidP="0036557A">
      <w:pPr>
        <w:rPr>
          <w:sz w:val="24"/>
          <w:lang w:val="en-US"/>
        </w:rPr>
      </w:pPr>
      <w:hyperlink r:id="rId33" w:history="1">
        <w:r w:rsidR="0067586B" w:rsidRPr="00C0402E">
          <w:rPr>
            <w:rStyle w:val="Kpr"/>
            <w:sz w:val="24"/>
            <w:lang w:val="en-US"/>
          </w:rPr>
          <w:t>http://www.therabb1thole.co.uk/tutorial/linux-64-bit-buffer-overflow-tutorial/</w:t>
        </w:r>
      </w:hyperlink>
    </w:p>
    <w:p w:rsidR="0067586B" w:rsidRPr="0036557A" w:rsidRDefault="003669A9" w:rsidP="0036557A">
      <w:pPr>
        <w:rPr>
          <w:sz w:val="24"/>
          <w:lang w:val="en-US"/>
        </w:rPr>
      </w:pPr>
      <w:hyperlink r:id="rId34" w:history="1">
        <w:r w:rsidR="0067586B" w:rsidRPr="00C0402E">
          <w:rPr>
            <w:rStyle w:val="Kpr"/>
            <w:sz w:val="24"/>
            <w:lang w:val="en-US"/>
          </w:rPr>
          <w:t>https://dl.packetstormsecurity.net/papers/attack/64bit-overflow.pdf</w:t>
        </w:r>
      </w:hyperlink>
    </w:p>
    <w:p w:rsidR="0067586B" w:rsidRPr="0036557A" w:rsidRDefault="003669A9" w:rsidP="0036557A">
      <w:pPr>
        <w:rPr>
          <w:sz w:val="24"/>
          <w:lang w:val="en-US"/>
        </w:rPr>
      </w:pPr>
      <w:hyperlink r:id="rId35" w:history="1">
        <w:r w:rsidR="0067586B" w:rsidRPr="00C0402E">
          <w:rPr>
            <w:rStyle w:val="Kpr"/>
            <w:sz w:val="24"/>
            <w:lang w:val="en-US"/>
          </w:rPr>
          <w:t>https://stackoverflow.com/questions/15533889/buffer-overflows-on-64-bit</w:t>
        </w:r>
      </w:hyperlink>
    </w:p>
    <w:p w:rsidR="0067586B" w:rsidRPr="0036557A" w:rsidRDefault="003669A9" w:rsidP="0036557A">
      <w:pPr>
        <w:rPr>
          <w:sz w:val="24"/>
          <w:lang w:val="en-US"/>
        </w:rPr>
      </w:pPr>
      <w:hyperlink r:id="rId36" w:history="1">
        <w:r w:rsidR="0067586B" w:rsidRPr="00C0402E">
          <w:rPr>
            <w:rStyle w:val="Kpr"/>
            <w:sz w:val="24"/>
            <w:lang w:val="en-US"/>
          </w:rPr>
          <w:t>https://dhavalkapil.com/blogs/Buffer-Overflow-Exploit/</w:t>
        </w:r>
      </w:hyperlink>
    </w:p>
    <w:p w:rsidR="00DB43DB" w:rsidRDefault="003669A9" w:rsidP="0036557A">
      <w:pPr>
        <w:rPr>
          <w:sz w:val="24"/>
          <w:lang w:val="en-US"/>
        </w:rPr>
      </w:pPr>
      <w:hyperlink r:id="rId37" w:history="1">
        <w:r w:rsidR="00100CB1" w:rsidRPr="00C0402E">
          <w:rPr>
            <w:rStyle w:val="Kpr"/>
            <w:sz w:val="24"/>
            <w:lang w:val="en-US"/>
          </w:rPr>
          <w:t>https://bytesoverbombs.io/exploiting-a-64-bit-buffer-overflow-469e8b500f10</w:t>
        </w:r>
      </w:hyperlink>
    </w:p>
    <w:p w:rsidR="00100CB1" w:rsidRDefault="003669A9" w:rsidP="0036557A">
      <w:pPr>
        <w:rPr>
          <w:sz w:val="24"/>
          <w:lang w:val="en-US"/>
        </w:rPr>
      </w:pPr>
      <w:hyperlink r:id="rId38" w:history="1">
        <w:r w:rsidR="0067586B" w:rsidRPr="00C0402E">
          <w:rPr>
            <w:rStyle w:val="Kpr"/>
            <w:sz w:val="24"/>
            <w:lang w:val="en-US"/>
          </w:rPr>
          <w:t>https://samsclass.info/127/proj/p13-64bo.htm</w:t>
        </w:r>
      </w:hyperlink>
    </w:p>
    <w:p w:rsidR="0067586B" w:rsidRDefault="003669A9" w:rsidP="0036557A">
      <w:pPr>
        <w:rPr>
          <w:sz w:val="24"/>
          <w:lang w:val="en-US"/>
        </w:rPr>
      </w:pPr>
      <w:hyperlink r:id="rId39" w:history="1">
        <w:r w:rsidR="0067586B" w:rsidRPr="00C0402E">
          <w:rPr>
            <w:rStyle w:val="Kpr"/>
            <w:sz w:val="24"/>
            <w:lang w:val="en-US"/>
          </w:rPr>
          <w:t>https://blog.techorganic.com/2015/04/10/64-bit-linux-stack-smashing-tutorial-part-1/</w:t>
        </w:r>
      </w:hyperlink>
    </w:p>
    <w:p w:rsidR="0067586B" w:rsidRPr="001809E2" w:rsidRDefault="0067586B" w:rsidP="0036557A">
      <w:pPr>
        <w:rPr>
          <w:sz w:val="24"/>
          <w:lang w:val="en-US"/>
        </w:rPr>
      </w:pPr>
      <w:bookmarkStart w:id="0" w:name="_GoBack"/>
      <w:bookmarkEnd w:id="0"/>
    </w:p>
    <w:sectPr w:rsidR="0067586B" w:rsidRPr="001809E2" w:rsidSect="001F3970">
      <w:type w:val="continuous"/>
      <w:pgSz w:w="11907" w:h="16839" w:code="9"/>
      <w:pgMar w:top="1440" w:right="1440" w:bottom="1440" w:left="1440" w:header="720" w:footer="864"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9A9" w:rsidRDefault="003669A9">
      <w:pPr>
        <w:spacing w:after="0" w:line="240" w:lineRule="auto"/>
      </w:pPr>
      <w:r>
        <w:separator/>
      </w:r>
    </w:p>
  </w:endnote>
  <w:endnote w:type="continuationSeparator" w:id="0">
    <w:p w:rsidR="003669A9" w:rsidRDefault="00366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9A9" w:rsidRDefault="003669A9">
      <w:pPr>
        <w:spacing w:after="0" w:line="240" w:lineRule="auto"/>
      </w:pPr>
      <w:r>
        <w:separator/>
      </w:r>
    </w:p>
  </w:footnote>
  <w:footnote w:type="continuationSeparator" w:id="0">
    <w:p w:rsidR="003669A9" w:rsidRDefault="00366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436" w:rsidRDefault="00D12A82">
    <w:pPr>
      <w:pStyle w:val="stbilgi"/>
    </w:pPr>
    <w:r>
      <w:rPr>
        <w:noProof/>
        <w:lang w:val="en-US"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Metin Kutusu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1436" w:rsidRDefault="00D12A82">
                          <w:pPr>
                            <w:pStyle w:val="Altbilgi"/>
                          </w:pPr>
                          <w:r>
                            <w:fldChar w:fldCharType="begin"/>
                          </w:r>
                          <w:r>
                            <w:instrText>PAGE   \* MERGEFORMAT</w:instrText>
                          </w:r>
                          <w:r>
                            <w:fldChar w:fldCharType="separate"/>
                          </w:r>
                          <w:r w:rsidR="00ED6DBC">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ZM073egIAAFcFAAAOAAAA&#10;AAAAAAAAAAAAAC4CAABkcnMvZTJvRG9jLnhtbFBLAQItABQABgAIAAAAIQBckvp92gAAAAMBAAAP&#10;AAAAAAAAAAAAAAAAANQEAABkcnMvZG93bnJldi54bWxQSwUGAAAAAAQABADzAAAA2wUAAAAA&#10;" filled="f" stroked="f" strokeweight=".5pt">
              <v:textbox style="mso-fit-shape-to-text:t" inset="0,0,0,0">
                <w:txbxContent>
                  <w:p w:rsidR="00E71436" w:rsidRDefault="00D12A82">
                    <w:pPr>
                      <w:pStyle w:val="Altbilgi"/>
                    </w:pPr>
                    <w:r>
                      <w:fldChar w:fldCharType="begin"/>
                    </w:r>
                    <w:r>
                      <w:instrText>PAGE   \* MERGEFORMAT</w:instrText>
                    </w:r>
                    <w:r>
                      <w:fldChar w:fldCharType="separate"/>
                    </w:r>
                    <w:r w:rsidR="00ED6DBC">
                      <w:t>1</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D1" w:rsidRDefault="00DE2AD1">
    <w:pPr>
      <w:pStyle w:val="stbilgi"/>
    </w:pPr>
    <w:r>
      <w:rPr>
        <w:noProof/>
        <w:lang w:val="en-US" w:eastAsia="en-US"/>
      </w:rPr>
      <mc:AlternateContent>
        <mc:Choice Requires="wps">
          <w:drawing>
            <wp:anchor distT="0" distB="0" distL="114300" distR="114300" simplePos="0" relativeHeight="251661312" behindDoc="0" locked="0" layoutInCell="1" allowOverlap="1" wp14:anchorId="3AA76E10" wp14:editId="4436368D">
              <wp:simplePos x="0" y="0"/>
              <wp:positionH relativeFrom="leftMargin">
                <wp:align>right</wp:align>
              </wp:positionH>
              <wp:positionV relativeFrom="bottomMargin">
                <wp:posOffset>0</wp:posOffset>
              </wp:positionV>
              <wp:extent cx="339090" cy="182880"/>
              <wp:effectExtent l="0" t="0" r="3810" b="11430"/>
              <wp:wrapNone/>
              <wp:docPr id="3" name="Metin Kutusu 3"/>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D1" w:rsidRDefault="00DE2AD1">
                          <w:pPr>
                            <w:pStyle w:val="Altbilgi"/>
                          </w:pPr>
                          <w:r>
                            <w:fldChar w:fldCharType="begin"/>
                          </w:r>
                          <w:r>
                            <w:instrText>PAGE   \* MERGEFORMAT</w:instrText>
                          </w:r>
                          <w:r>
                            <w:fldChar w:fldCharType="separate"/>
                          </w:r>
                          <w:r w:rsidR="00ED6DBC">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AA76E10" id="_x0000_t202" coordsize="21600,21600" o:spt="202" path="m,l,21600r21600,l21600,xe">
              <v:stroke joinstyle="miter"/>
              <v:path gradientshapeok="t" o:connecttype="rect"/>
            </v:shapetype>
            <v:shape id="Metin Kutusu 3" o:spid="_x0000_s1027" type="#_x0000_t202" style="position:absolute;margin-left:-24.5pt;margin-top:0;width:26.7pt;height:14.4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" filled="f" stroked="f" strokeweight=".5pt">
              <v:textbox style="mso-fit-shape-to-text:t" inset="0,0,0,0">
                <w:txbxContent>
                  <w:p w:rsidR="00DE2AD1" w:rsidRDefault="00DE2AD1">
                    <w:pPr>
                      <w:pStyle w:val="Altbilgi"/>
                    </w:pPr>
                    <w:r>
                      <w:fldChar w:fldCharType="begin"/>
                    </w:r>
                    <w:r>
                      <w:instrText>PAGE   \* MERGEFORMAT</w:instrText>
                    </w:r>
                    <w:r>
                      <w:fldChar w:fldCharType="separate"/>
                    </w:r>
                    <w:r w:rsidR="00ED6DBC">
                      <w:t>2</w:t>
                    </w:r>
                    <w:r>
                      <w:fldChar w:fldCharType="end"/>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3FF" w:rsidRDefault="001C53FF">
    <w:pPr>
      <w:pStyle w:val="stbilgi"/>
    </w:pPr>
    <w:r>
      <w:rPr>
        <w:noProof/>
        <w:lang w:val="en-US" w:eastAsia="en-US"/>
      </w:rPr>
      <mc:AlternateContent>
        <mc:Choice Requires="wps">
          <w:drawing>
            <wp:anchor distT="0" distB="0" distL="114300" distR="114300" simplePos="0" relativeHeight="251663360" behindDoc="0" locked="0" layoutInCell="1" allowOverlap="1" wp14:anchorId="03DAB48E" wp14:editId="784D5086">
              <wp:simplePos x="0" y="0"/>
              <wp:positionH relativeFrom="leftMargin">
                <wp:align>right</wp:align>
              </wp:positionH>
              <wp:positionV relativeFrom="bottomMargin">
                <wp:posOffset>0</wp:posOffset>
              </wp:positionV>
              <wp:extent cx="339090" cy="182880"/>
              <wp:effectExtent l="0" t="0" r="3810" b="11430"/>
              <wp:wrapNone/>
              <wp:docPr id="8" name="Metin Kutusu 8"/>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3FF" w:rsidRDefault="001C53FF">
                          <w:pPr>
                            <w:pStyle w:val="Altbilgi"/>
                          </w:pPr>
                          <w:r>
                            <w:fldChar w:fldCharType="begin"/>
                          </w:r>
                          <w:r>
                            <w:instrText>PAGE   \* MERGEFORMAT</w:instrText>
                          </w:r>
                          <w:r>
                            <w:fldChar w:fldCharType="separate"/>
                          </w:r>
                          <w:r w:rsidR="00ED6DBC">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3DAB48E" id="_x0000_t202" coordsize="21600,21600" o:spt="202" path="m,l,21600r21600,l21600,xe">
              <v:stroke joinstyle="miter"/>
              <v:path gradientshapeok="t" o:connecttype="rect"/>
            </v:shapetype>
            <v:shape id="Metin Kutusu 8" o:spid="_x0000_s1028" type="#_x0000_t202" style="position:absolute;margin-left:-24.5pt;margin-top:0;width:26.7pt;height:14.4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" filled="f" stroked="f" strokeweight=".5pt">
              <v:textbox style="mso-fit-shape-to-text:t" inset="0,0,0,0">
                <w:txbxContent>
                  <w:p w:rsidR="001C53FF" w:rsidRDefault="001C53FF">
                    <w:pPr>
                      <w:pStyle w:val="Altbilgi"/>
                    </w:pPr>
                    <w:r>
                      <w:fldChar w:fldCharType="begin"/>
                    </w:r>
                    <w:r>
                      <w:instrText>PAGE   \* MERGEFORMAT</w:instrText>
                    </w:r>
                    <w:r>
                      <w:fldChar w:fldCharType="separate"/>
                    </w:r>
                    <w:r w:rsidR="00ED6DBC">
                      <w:t>12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E167CE"/>
    <w:multiLevelType w:val="hybridMultilevel"/>
    <w:tmpl w:val="85AEDA52"/>
    <w:lvl w:ilvl="0" w:tplc="C7D4BF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05BD582D"/>
    <w:multiLevelType w:val="hybridMultilevel"/>
    <w:tmpl w:val="48E4D90A"/>
    <w:lvl w:ilvl="0" w:tplc="D0A02E48">
      <w:start w:val="1"/>
      <w:numFmt w:val="decimal"/>
      <w:pStyle w:val="Balk2"/>
      <w:lvlText w:val="%1."/>
      <w:lvlJc w:val="left"/>
      <w:pPr>
        <w:tabs>
          <w:tab w:val="num" w:pos="360"/>
        </w:tabs>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63C4F"/>
    <w:multiLevelType w:val="hybridMultilevel"/>
    <w:tmpl w:val="CA2442EC"/>
    <w:lvl w:ilvl="0" w:tplc="4C689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9529E"/>
    <w:multiLevelType w:val="hybridMultilevel"/>
    <w:tmpl w:val="A6C08070"/>
    <w:lvl w:ilvl="0" w:tplc="62861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96486"/>
    <w:multiLevelType w:val="hybridMultilevel"/>
    <w:tmpl w:val="8CC4B0F4"/>
    <w:lvl w:ilvl="0" w:tplc="9980427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828EC"/>
    <w:multiLevelType w:val="multilevel"/>
    <w:tmpl w:val="2A7C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E5D71"/>
    <w:multiLevelType w:val="hybridMultilevel"/>
    <w:tmpl w:val="BFBE56B6"/>
    <w:lvl w:ilvl="0" w:tplc="DF622CE6">
      <w:start w:val="1"/>
      <w:numFmt w:val="bullet"/>
      <w:pStyle w:val="ListeMadde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BC0883"/>
    <w:multiLevelType w:val="hybridMultilevel"/>
    <w:tmpl w:val="8DA69D38"/>
    <w:lvl w:ilvl="0" w:tplc="7630B0C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75B17"/>
    <w:multiLevelType w:val="hybridMultilevel"/>
    <w:tmpl w:val="C02C0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7"/>
    <w:lvlOverride w:ilvl="0">
      <w:startOverride w:val="1"/>
    </w:lvlOverride>
  </w:num>
  <w:num w:numId="4">
    <w:abstractNumId w:val="2"/>
  </w:num>
  <w:num w:numId="5">
    <w:abstractNumId w:val="2"/>
    <w:lvlOverride w:ilvl="0">
      <w:startOverride w:val="1"/>
    </w:lvlOverride>
  </w:num>
  <w:num w:numId="6">
    <w:abstractNumId w:val="8"/>
  </w:num>
  <w:num w:numId="7">
    <w:abstractNumId w:val="4"/>
  </w:num>
  <w:num w:numId="8">
    <w:abstractNumId w:val="1"/>
  </w:num>
  <w:num w:numId="9">
    <w:abstractNumId w:val="9"/>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ED"/>
    <w:rsid w:val="00003ACE"/>
    <w:rsid w:val="00006F73"/>
    <w:rsid w:val="00010641"/>
    <w:rsid w:val="00017997"/>
    <w:rsid w:val="000272ED"/>
    <w:rsid w:val="00034AE7"/>
    <w:rsid w:val="00035A1A"/>
    <w:rsid w:val="00036E67"/>
    <w:rsid w:val="00043D8F"/>
    <w:rsid w:val="000451AE"/>
    <w:rsid w:val="000465A7"/>
    <w:rsid w:val="00050CAD"/>
    <w:rsid w:val="00060CC1"/>
    <w:rsid w:val="00060E72"/>
    <w:rsid w:val="000664ED"/>
    <w:rsid w:val="00071D3A"/>
    <w:rsid w:val="00073992"/>
    <w:rsid w:val="0008040F"/>
    <w:rsid w:val="00091EEF"/>
    <w:rsid w:val="000A0628"/>
    <w:rsid w:val="000A287D"/>
    <w:rsid w:val="000A4AE3"/>
    <w:rsid w:val="000B255A"/>
    <w:rsid w:val="000B2A46"/>
    <w:rsid w:val="000B3B21"/>
    <w:rsid w:val="000C2C88"/>
    <w:rsid w:val="000C3DA9"/>
    <w:rsid w:val="000D4F53"/>
    <w:rsid w:val="000E5703"/>
    <w:rsid w:val="000F3319"/>
    <w:rsid w:val="000F4745"/>
    <w:rsid w:val="000F6BB2"/>
    <w:rsid w:val="00100CB1"/>
    <w:rsid w:val="0010218A"/>
    <w:rsid w:val="001054A2"/>
    <w:rsid w:val="001078EE"/>
    <w:rsid w:val="00112ABD"/>
    <w:rsid w:val="00113F68"/>
    <w:rsid w:val="001153E8"/>
    <w:rsid w:val="001217CC"/>
    <w:rsid w:val="00122A93"/>
    <w:rsid w:val="00122F70"/>
    <w:rsid w:val="00125461"/>
    <w:rsid w:val="00127993"/>
    <w:rsid w:val="00134920"/>
    <w:rsid w:val="00134B6B"/>
    <w:rsid w:val="00137A37"/>
    <w:rsid w:val="001407B1"/>
    <w:rsid w:val="00146C85"/>
    <w:rsid w:val="00150C7A"/>
    <w:rsid w:val="00151B5C"/>
    <w:rsid w:val="00155B6E"/>
    <w:rsid w:val="00165F99"/>
    <w:rsid w:val="00166A7B"/>
    <w:rsid w:val="001718B6"/>
    <w:rsid w:val="001809E2"/>
    <w:rsid w:val="00185DD0"/>
    <w:rsid w:val="001A3EE6"/>
    <w:rsid w:val="001A4345"/>
    <w:rsid w:val="001A7104"/>
    <w:rsid w:val="001B3647"/>
    <w:rsid w:val="001B4440"/>
    <w:rsid w:val="001B6469"/>
    <w:rsid w:val="001C11B9"/>
    <w:rsid w:val="001C53FF"/>
    <w:rsid w:val="001D7309"/>
    <w:rsid w:val="001E3B37"/>
    <w:rsid w:val="001E7550"/>
    <w:rsid w:val="001F3970"/>
    <w:rsid w:val="001F6D27"/>
    <w:rsid w:val="002211CC"/>
    <w:rsid w:val="00221390"/>
    <w:rsid w:val="00221A6D"/>
    <w:rsid w:val="002252E5"/>
    <w:rsid w:val="0022634E"/>
    <w:rsid w:val="00227C9D"/>
    <w:rsid w:val="002333D0"/>
    <w:rsid w:val="002401F4"/>
    <w:rsid w:val="00250ADE"/>
    <w:rsid w:val="00251363"/>
    <w:rsid w:val="00265D1E"/>
    <w:rsid w:val="00267661"/>
    <w:rsid w:val="002752A4"/>
    <w:rsid w:val="00275851"/>
    <w:rsid w:val="00280138"/>
    <w:rsid w:val="00284ACE"/>
    <w:rsid w:val="00284B15"/>
    <w:rsid w:val="0029406E"/>
    <w:rsid w:val="002946DB"/>
    <w:rsid w:val="002A7481"/>
    <w:rsid w:val="002B006C"/>
    <w:rsid w:val="002B4238"/>
    <w:rsid w:val="002B48EC"/>
    <w:rsid w:val="002E1032"/>
    <w:rsid w:val="002E367B"/>
    <w:rsid w:val="002E417A"/>
    <w:rsid w:val="002E6390"/>
    <w:rsid w:val="002E6E2E"/>
    <w:rsid w:val="002F14B9"/>
    <w:rsid w:val="00303C2B"/>
    <w:rsid w:val="00305237"/>
    <w:rsid w:val="00312A0B"/>
    <w:rsid w:val="00327F17"/>
    <w:rsid w:val="00333DDB"/>
    <w:rsid w:val="00346E35"/>
    <w:rsid w:val="0035024E"/>
    <w:rsid w:val="00355140"/>
    <w:rsid w:val="00357293"/>
    <w:rsid w:val="00361151"/>
    <w:rsid w:val="00362D01"/>
    <w:rsid w:val="0036437F"/>
    <w:rsid w:val="0036557A"/>
    <w:rsid w:val="003669A9"/>
    <w:rsid w:val="00370A33"/>
    <w:rsid w:val="00371BDF"/>
    <w:rsid w:val="00376EC7"/>
    <w:rsid w:val="00377870"/>
    <w:rsid w:val="003814C0"/>
    <w:rsid w:val="003840D8"/>
    <w:rsid w:val="0038445A"/>
    <w:rsid w:val="0039321A"/>
    <w:rsid w:val="003B0D3F"/>
    <w:rsid w:val="003B3360"/>
    <w:rsid w:val="003B524C"/>
    <w:rsid w:val="003C64E7"/>
    <w:rsid w:val="003C6CB1"/>
    <w:rsid w:val="003D5E9A"/>
    <w:rsid w:val="003D6289"/>
    <w:rsid w:val="003E2E96"/>
    <w:rsid w:val="003E3A66"/>
    <w:rsid w:val="003E5CF3"/>
    <w:rsid w:val="003E69E6"/>
    <w:rsid w:val="003E7A46"/>
    <w:rsid w:val="003F2F7B"/>
    <w:rsid w:val="003F72FC"/>
    <w:rsid w:val="003F7C43"/>
    <w:rsid w:val="00403AE4"/>
    <w:rsid w:val="00412668"/>
    <w:rsid w:val="00412F05"/>
    <w:rsid w:val="0041607C"/>
    <w:rsid w:val="004168A7"/>
    <w:rsid w:val="00423760"/>
    <w:rsid w:val="00427967"/>
    <w:rsid w:val="00436861"/>
    <w:rsid w:val="0044537D"/>
    <w:rsid w:val="00445630"/>
    <w:rsid w:val="00450F17"/>
    <w:rsid w:val="00451477"/>
    <w:rsid w:val="00451587"/>
    <w:rsid w:val="004571EF"/>
    <w:rsid w:val="004649B3"/>
    <w:rsid w:val="00483D83"/>
    <w:rsid w:val="004874AC"/>
    <w:rsid w:val="004A4E70"/>
    <w:rsid w:val="004B7509"/>
    <w:rsid w:val="004C0807"/>
    <w:rsid w:val="004C2BC1"/>
    <w:rsid w:val="004D7145"/>
    <w:rsid w:val="004E3553"/>
    <w:rsid w:val="004E6DAD"/>
    <w:rsid w:val="004E7487"/>
    <w:rsid w:val="004F14EF"/>
    <w:rsid w:val="004F7BBB"/>
    <w:rsid w:val="00501AAD"/>
    <w:rsid w:val="00504C09"/>
    <w:rsid w:val="00504F7A"/>
    <w:rsid w:val="00515763"/>
    <w:rsid w:val="00524624"/>
    <w:rsid w:val="0053025B"/>
    <w:rsid w:val="00533555"/>
    <w:rsid w:val="00537CA5"/>
    <w:rsid w:val="00540101"/>
    <w:rsid w:val="00542D8A"/>
    <w:rsid w:val="00562DED"/>
    <w:rsid w:val="0057665D"/>
    <w:rsid w:val="00576910"/>
    <w:rsid w:val="005778CF"/>
    <w:rsid w:val="0059365B"/>
    <w:rsid w:val="00593C9A"/>
    <w:rsid w:val="00594422"/>
    <w:rsid w:val="00595C12"/>
    <w:rsid w:val="005A3968"/>
    <w:rsid w:val="005B476E"/>
    <w:rsid w:val="005B641C"/>
    <w:rsid w:val="005C35C0"/>
    <w:rsid w:val="005C35DD"/>
    <w:rsid w:val="005C4E1F"/>
    <w:rsid w:val="005C5DCF"/>
    <w:rsid w:val="005D3916"/>
    <w:rsid w:val="005E0013"/>
    <w:rsid w:val="005E2DCB"/>
    <w:rsid w:val="005E50FE"/>
    <w:rsid w:val="005F0C4D"/>
    <w:rsid w:val="005F49B3"/>
    <w:rsid w:val="0060133E"/>
    <w:rsid w:val="00606905"/>
    <w:rsid w:val="00617968"/>
    <w:rsid w:val="00620DD3"/>
    <w:rsid w:val="00624F36"/>
    <w:rsid w:val="00646E4A"/>
    <w:rsid w:val="0066143A"/>
    <w:rsid w:val="00661F70"/>
    <w:rsid w:val="00662C4C"/>
    <w:rsid w:val="00664034"/>
    <w:rsid w:val="0067586B"/>
    <w:rsid w:val="00685331"/>
    <w:rsid w:val="00685670"/>
    <w:rsid w:val="0069283E"/>
    <w:rsid w:val="00695D01"/>
    <w:rsid w:val="006A4432"/>
    <w:rsid w:val="006B1BDA"/>
    <w:rsid w:val="006B2E01"/>
    <w:rsid w:val="006B425C"/>
    <w:rsid w:val="006B6B0E"/>
    <w:rsid w:val="006C004A"/>
    <w:rsid w:val="006D2602"/>
    <w:rsid w:val="006E0F61"/>
    <w:rsid w:val="00700140"/>
    <w:rsid w:val="00711958"/>
    <w:rsid w:val="007144E0"/>
    <w:rsid w:val="007432B9"/>
    <w:rsid w:val="00754A20"/>
    <w:rsid w:val="00761FEC"/>
    <w:rsid w:val="00767FC5"/>
    <w:rsid w:val="00772194"/>
    <w:rsid w:val="00775A76"/>
    <w:rsid w:val="00777890"/>
    <w:rsid w:val="007824CD"/>
    <w:rsid w:val="00782C03"/>
    <w:rsid w:val="007A1B7E"/>
    <w:rsid w:val="007A3BAC"/>
    <w:rsid w:val="007B16CE"/>
    <w:rsid w:val="007B5E2E"/>
    <w:rsid w:val="007C59AA"/>
    <w:rsid w:val="007D0367"/>
    <w:rsid w:val="007D480A"/>
    <w:rsid w:val="007D5E29"/>
    <w:rsid w:val="007D6942"/>
    <w:rsid w:val="007E3977"/>
    <w:rsid w:val="007F01EC"/>
    <w:rsid w:val="007F132B"/>
    <w:rsid w:val="00800B52"/>
    <w:rsid w:val="00805B32"/>
    <w:rsid w:val="00810FC6"/>
    <w:rsid w:val="008115CA"/>
    <w:rsid w:val="00812B1A"/>
    <w:rsid w:val="00813B08"/>
    <w:rsid w:val="00815CB9"/>
    <w:rsid w:val="00826AEC"/>
    <w:rsid w:val="008272C6"/>
    <w:rsid w:val="00830494"/>
    <w:rsid w:val="0084062B"/>
    <w:rsid w:val="00841F3A"/>
    <w:rsid w:val="00845983"/>
    <w:rsid w:val="00845AA0"/>
    <w:rsid w:val="00845B99"/>
    <w:rsid w:val="00851CBE"/>
    <w:rsid w:val="00864783"/>
    <w:rsid w:val="00865AFC"/>
    <w:rsid w:val="008706D9"/>
    <w:rsid w:val="00870D2A"/>
    <w:rsid w:val="008759E1"/>
    <w:rsid w:val="00884AD6"/>
    <w:rsid w:val="00894C64"/>
    <w:rsid w:val="008A13D4"/>
    <w:rsid w:val="008B083A"/>
    <w:rsid w:val="008B2D16"/>
    <w:rsid w:val="008B4C96"/>
    <w:rsid w:val="008B6A4B"/>
    <w:rsid w:val="008B7133"/>
    <w:rsid w:val="008C1431"/>
    <w:rsid w:val="008D014C"/>
    <w:rsid w:val="008D660A"/>
    <w:rsid w:val="008E0406"/>
    <w:rsid w:val="008E0E0E"/>
    <w:rsid w:val="008E10B8"/>
    <w:rsid w:val="008E3F76"/>
    <w:rsid w:val="008E4363"/>
    <w:rsid w:val="008E6395"/>
    <w:rsid w:val="008F401D"/>
    <w:rsid w:val="008F4B79"/>
    <w:rsid w:val="008F6DDD"/>
    <w:rsid w:val="008F7301"/>
    <w:rsid w:val="00900BC4"/>
    <w:rsid w:val="00907A53"/>
    <w:rsid w:val="0091437B"/>
    <w:rsid w:val="00924842"/>
    <w:rsid w:val="00926F28"/>
    <w:rsid w:val="0093194F"/>
    <w:rsid w:val="00945D5B"/>
    <w:rsid w:val="009555CC"/>
    <w:rsid w:val="00962905"/>
    <w:rsid w:val="009631DE"/>
    <w:rsid w:val="00972716"/>
    <w:rsid w:val="00985631"/>
    <w:rsid w:val="00987B54"/>
    <w:rsid w:val="00992F9F"/>
    <w:rsid w:val="00993C58"/>
    <w:rsid w:val="00995A92"/>
    <w:rsid w:val="009A09A7"/>
    <w:rsid w:val="009A26BB"/>
    <w:rsid w:val="009B014E"/>
    <w:rsid w:val="009B7662"/>
    <w:rsid w:val="009C4427"/>
    <w:rsid w:val="009C5FFE"/>
    <w:rsid w:val="009D0174"/>
    <w:rsid w:val="009D425E"/>
    <w:rsid w:val="009D6D10"/>
    <w:rsid w:val="009F3A32"/>
    <w:rsid w:val="009F4070"/>
    <w:rsid w:val="00A05C56"/>
    <w:rsid w:val="00A06732"/>
    <w:rsid w:val="00A075B6"/>
    <w:rsid w:val="00A0772C"/>
    <w:rsid w:val="00A10A15"/>
    <w:rsid w:val="00A11D2F"/>
    <w:rsid w:val="00A213B1"/>
    <w:rsid w:val="00A22636"/>
    <w:rsid w:val="00A246B9"/>
    <w:rsid w:val="00A24ADC"/>
    <w:rsid w:val="00A30DFD"/>
    <w:rsid w:val="00A315B8"/>
    <w:rsid w:val="00A36B2F"/>
    <w:rsid w:val="00A408A4"/>
    <w:rsid w:val="00A52FEC"/>
    <w:rsid w:val="00A537E4"/>
    <w:rsid w:val="00A538A5"/>
    <w:rsid w:val="00A56256"/>
    <w:rsid w:val="00A82310"/>
    <w:rsid w:val="00A8496A"/>
    <w:rsid w:val="00A93F17"/>
    <w:rsid w:val="00AA1FBD"/>
    <w:rsid w:val="00AA46C9"/>
    <w:rsid w:val="00AA491A"/>
    <w:rsid w:val="00AA73D3"/>
    <w:rsid w:val="00AB026A"/>
    <w:rsid w:val="00AB149E"/>
    <w:rsid w:val="00AC26EC"/>
    <w:rsid w:val="00AC3526"/>
    <w:rsid w:val="00AC384E"/>
    <w:rsid w:val="00AC60BF"/>
    <w:rsid w:val="00AC65C9"/>
    <w:rsid w:val="00AC728F"/>
    <w:rsid w:val="00AD7174"/>
    <w:rsid w:val="00AE1700"/>
    <w:rsid w:val="00AE31A8"/>
    <w:rsid w:val="00AF44DE"/>
    <w:rsid w:val="00AF6A1B"/>
    <w:rsid w:val="00AF7120"/>
    <w:rsid w:val="00AF7C1C"/>
    <w:rsid w:val="00B06B14"/>
    <w:rsid w:val="00B22F23"/>
    <w:rsid w:val="00B26136"/>
    <w:rsid w:val="00B26B24"/>
    <w:rsid w:val="00B30C57"/>
    <w:rsid w:val="00B31E44"/>
    <w:rsid w:val="00B329E0"/>
    <w:rsid w:val="00B3493F"/>
    <w:rsid w:val="00B4165A"/>
    <w:rsid w:val="00B4409A"/>
    <w:rsid w:val="00B441D6"/>
    <w:rsid w:val="00B4630E"/>
    <w:rsid w:val="00B5361D"/>
    <w:rsid w:val="00B53FA9"/>
    <w:rsid w:val="00B67424"/>
    <w:rsid w:val="00B674B6"/>
    <w:rsid w:val="00B72465"/>
    <w:rsid w:val="00B8386E"/>
    <w:rsid w:val="00BA2629"/>
    <w:rsid w:val="00BA349A"/>
    <w:rsid w:val="00BA34FE"/>
    <w:rsid w:val="00BA5036"/>
    <w:rsid w:val="00BB271B"/>
    <w:rsid w:val="00BB55AE"/>
    <w:rsid w:val="00BB62C4"/>
    <w:rsid w:val="00BC0DBB"/>
    <w:rsid w:val="00BC1548"/>
    <w:rsid w:val="00BC1C4C"/>
    <w:rsid w:val="00BE0A7C"/>
    <w:rsid w:val="00BE5037"/>
    <w:rsid w:val="00BF075F"/>
    <w:rsid w:val="00BF1E36"/>
    <w:rsid w:val="00BF560E"/>
    <w:rsid w:val="00C000F9"/>
    <w:rsid w:val="00C064A3"/>
    <w:rsid w:val="00C067E7"/>
    <w:rsid w:val="00C1535A"/>
    <w:rsid w:val="00C16776"/>
    <w:rsid w:val="00C17FD4"/>
    <w:rsid w:val="00C20C18"/>
    <w:rsid w:val="00C25253"/>
    <w:rsid w:val="00C345E4"/>
    <w:rsid w:val="00C36C9C"/>
    <w:rsid w:val="00C43177"/>
    <w:rsid w:val="00C471E1"/>
    <w:rsid w:val="00C54403"/>
    <w:rsid w:val="00C71882"/>
    <w:rsid w:val="00C74547"/>
    <w:rsid w:val="00C85876"/>
    <w:rsid w:val="00C85F85"/>
    <w:rsid w:val="00C95010"/>
    <w:rsid w:val="00C9725C"/>
    <w:rsid w:val="00CA7B71"/>
    <w:rsid w:val="00CB364D"/>
    <w:rsid w:val="00CB7012"/>
    <w:rsid w:val="00CB7BD6"/>
    <w:rsid w:val="00CC47C8"/>
    <w:rsid w:val="00CC5A06"/>
    <w:rsid w:val="00CD09C4"/>
    <w:rsid w:val="00CD0F1E"/>
    <w:rsid w:val="00CD121D"/>
    <w:rsid w:val="00CD2E77"/>
    <w:rsid w:val="00CE1683"/>
    <w:rsid w:val="00CE3701"/>
    <w:rsid w:val="00CF057E"/>
    <w:rsid w:val="00D0007A"/>
    <w:rsid w:val="00D011EC"/>
    <w:rsid w:val="00D02AC2"/>
    <w:rsid w:val="00D0358A"/>
    <w:rsid w:val="00D10119"/>
    <w:rsid w:val="00D127AE"/>
    <w:rsid w:val="00D12A82"/>
    <w:rsid w:val="00D14D3D"/>
    <w:rsid w:val="00D16A6B"/>
    <w:rsid w:val="00D208F4"/>
    <w:rsid w:val="00D20E54"/>
    <w:rsid w:val="00D241CA"/>
    <w:rsid w:val="00D3380C"/>
    <w:rsid w:val="00D33B69"/>
    <w:rsid w:val="00D45A7E"/>
    <w:rsid w:val="00D50DBB"/>
    <w:rsid w:val="00D537B6"/>
    <w:rsid w:val="00D62B65"/>
    <w:rsid w:val="00D76DA1"/>
    <w:rsid w:val="00D87C04"/>
    <w:rsid w:val="00D91352"/>
    <w:rsid w:val="00D93F17"/>
    <w:rsid w:val="00DA19B2"/>
    <w:rsid w:val="00DA2F56"/>
    <w:rsid w:val="00DB43DB"/>
    <w:rsid w:val="00DB592F"/>
    <w:rsid w:val="00DC06FC"/>
    <w:rsid w:val="00DD5F30"/>
    <w:rsid w:val="00DE2A4B"/>
    <w:rsid w:val="00DE2AD1"/>
    <w:rsid w:val="00DE6FE7"/>
    <w:rsid w:val="00DE7D39"/>
    <w:rsid w:val="00DF0BD6"/>
    <w:rsid w:val="00DF2F35"/>
    <w:rsid w:val="00DF4B0F"/>
    <w:rsid w:val="00E0256F"/>
    <w:rsid w:val="00E10BAF"/>
    <w:rsid w:val="00E11C3C"/>
    <w:rsid w:val="00E16C03"/>
    <w:rsid w:val="00E22ACD"/>
    <w:rsid w:val="00E343BA"/>
    <w:rsid w:val="00E34FF7"/>
    <w:rsid w:val="00E406AE"/>
    <w:rsid w:val="00E42FC2"/>
    <w:rsid w:val="00E4381B"/>
    <w:rsid w:val="00E43964"/>
    <w:rsid w:val="00E53434"/>
    <w:rsid w:val="00E577B8"/>
    <w:rsid w:val="00E61C54"/>
    <w:rsid w:val="00E64C5E"/>
    <w:rsid w:val="00E65363"/>
    <w:rsid w:val="00E71436"/>
    <w:rsid w:val="00E7175E"/>
    <w:rsid w:val="00E771FA"/>
    <w:rsid w:val="00E777AE"/>
    <w:rsid w:val="00E92884"/>
    <w:rsid w:val="00E92C45"/>
    <w:rsid w:val="00EA23C8"/>
    <w:rsid w:val="00EA40A2"/>
    <w:rsid w:val="00EA444F"/>
    <w:rsid w:val="00EA46C9"/>
    <w:rsid w:val="00EA5670"/>
    <w:rsid w:val="00EA6B2A"/>
    <w:rsid w:val="00EB3B21"/>
    <w:rsid w:val="00EB71F6"/>
    <w:rsid w:val="00EC5A73"/>
    <w:rsid w:val="00ED3FC4"/>
    <w:rsid w:val="00ED5FD8"/>
    <w:rsid w:val="00ED6DBC"/>
    <w:rsid w:val="00EE1293"/>
    <w:rsid w:val="00EE3414"/>
    <w:rsid w:val="00EE410A"/>
    <w:rsid w:val="00EE42F7"/>
    <w:rsid w:val="00EF588E"/>
    <w:rsid w:val="00F0085B"/>
    <w:rsid w:val="00F076A8"/>
    <w:rsid w:val="00F10DAD"/>
    <w:rsid w:val="00F1201A"/>
    <w:rsid w:val="00F16C52"/>
    <w:rsid w:val="00F24575"/>
    <w:rsid w:val="00F27A91"/>
    <w:rsid w:val="00F3551E"/>
    <w:rsid w:val="00F41D5E"/>
    <w:rsid w:val="00F444FD"/>
    <w:rsid w:val="00F63587"/>
    <w:rsid w:val="00F651BE"/>
    <w:rsid w:val="00F665CB"/>
    <w:rsid w:val="00F71D23"/>
    <w:rsid w:val="00F76EBD"/>
    <w:rsid w:val="00F77783"/>
    <w:rsid w:val="00F83AD5"/>
    <w:rsid w:val="00F845C3"/>
    <w:rsid w:val="00F85143"/>
    <w:rsid w:val="00F931B2"/>
    <w:rsid w:val="00F94A54"/>
    <w:rsid w:val="00FA0BD6"/>
    <w:rsid w:val="00FA1516"/>
    <w:rsid w:val="00FA3A32"/>
    <w:rsid w:val="00FA7E0A"/>
    <w:rsid w:val="00FA7F03"/>
    <w:rsid w:val="00FB3A2D"/>
    <w:rsid w:val="00FB3F8D"/>
    <w:rsid w:val="00FB451A"/>
    <w:rsid w:val="00FC243A"/>
    <w:rsid w:val="00FD5478"/>
    <w:rsid w:val="00FD5AC9"/>
    <w:rsid w:val="00FD6F13"/>
    <w:rsid w:val="00FF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4A7061-BB92-4955-B9DC-F4320B1B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tr-TR" w:eastAsia="tr-T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pPr>
      <w:keepNext/>
      <w:keepLines/>
      <w:spacing w:before="600" w:after="240" w:line="240" w:lineRule="auto"/>
      <w:outlineLvl w:val="0"/>
    </w:pPr>
    <w:rPr>
      <w:b/>
      <w:bCs/>
      <w:caps/>
      <w:color w:val="1F4E79" w:themeColor="accent1" w:themeShade="80"/>
      <w:sz w:val="28"/>
    </w:rPr>
  </w:style>
  <w:style w:type="paragraph" w:styleId="Balk2">
    <w:name w:val="heading 2"/>
    <w:basedOn w:val="Normal"/>
    <w:next w:val="Normal"/>
    <w:link w:val="Balk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aps/>
      <w:color w:val="1F4E79" w:themeColor="accent1" w:themeShade="80"/>
      <w:kern w:val="28"/>
      <w:sz w:val="38"/>
    </w:rPr>
  </w:style>
  <w:style w:type="table" w:styleId="TabloKlavuzu">
    <w:name w:val="Table Grid"/>
    <w:basedOn w:val="NormalTabl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link w:val="Altyaz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ltyazChar">
    <w:name w:val="Altyazı Char"/>
    <w:basedOn w:val="VarsaylanParagrafYazTipi"/>
    <w:link w:val="Altyaz"/>
    <w:uiPriority w:val="11"/>
    <w:rPr>
      <w:b/>
      <w:bCs/>
      <w:color w:val="5B9BD5" w:themeColor="accent1"/>
      <w:sz w:val="24"/>
    </w:rPr>
  </w:style>
  <w:style w:type="character" w:customStyle="1" w:styleId="Balk1Char">
    <w:name w:val="Başlık 1 Char"/>
    <w:basedOn w:val="VarsaylanParagrafYazTipi"/>
    <w:link w:val="Balk1"/>
    <w:uiPriority w:val="9"/>
    <w:rPr>
      <w:b/>
      <w:bCs/>
      <w:caps/>
      <w:color w:val="1F4E79" w:themeColor="accent1" w:themeShade="80"/>
      <w:sz w:val="28"/>
    </w:rPr>
  </w:style>
  <w:style w:type="table" w:customStyle="1" w:styleId="TipTable">
    <w:name w:val="Tip Table"/>
    <w:basedOn w:val="NormalTablo"/>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pucuMetni">
    <w:name w:val="İpucu Metni"/>
    <w:basedOn w:val="Normal"/>
    <w:uiPriority w:val="99"/>
    <w:pPr>
      <w:spacing w:after="160" w:line="264" w:lineRule="auto"/>
      <w:ind w:right="576"/>
    </w:pPr>
    <w:rPr>
      <w:i/>
      <w:iCs/>
      <w:color w:val="7F7F7F" w:themeColor="text1" w:themeTint="80"/>
      <w:sz w:val="16"/>
    </w:rPr>
  </w:style>
  <w:style w:type="character" w:styleId="YerTutucuMetni">
    <w:name w:val="Placeholder Text"/>
    <w:basedOn w:val="VarsaylanParagrafYazTipi"/>
    <w:uiPriority w:val="99"/>
    <w:semiHidden/>
    <w:rPr>
      <w:color w:val="808080"/>
    </w:rPr>
  </w:style>
  <w:style w:type="paragraph" w:styleId="AralkYok">
    <w:name w:val="No Spacing"/>
    <w:uiPriority w:val="36"/>
    <w:qFormat/>
    <w:pPr>
      <w:spacing w:after="0" w:line="240" w:lineRule="auto"/>
    </w:pPr>
  </w:style>
  <w:style w:type="character" w:customStyle="1" w:styleId="Balk2Char">
    <w:name w:val="Başlık 2 Char"/>
    <w:basedOn w:val="VarsaylanParagrafYazTipi"/>
    <w:link w:val="Balk2"/>
    <w:uiPriority w:val="9"/>
    <w:rPr>
      <w:b/>
      <w:bCs/>
      <w:color w:val="5B9BD5" w:themeColor="accent1"/>
      <w:sz w:val="24"/>
    </w:rPr>
  </w:style>
  <w:style w:type="paragraph" w:styleId="ListeMaddemi">
    <w:name w:val="List Bullet"/>
    <w:basedOn w:val="Normal"/>
    <w:uiPriority w:val="1"/>
    <w:unhideWhenUsed/>
    <w:qFormat/>
    <w:pPr>
      <w:numPr>
        <w:numId w:val="2"/>
      </w:numPr>
      <w:spacing w:after="60"/>
    </w:pPr>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stbilgiChar">
    <w:name w:val="Üstbilgi Char"/>
    <w:basedOn w:val="VarsaylanParagrafYazTipi"/>
    <w:link w:val="stbilgi"/>
    <w:uiPriority w:val="99"/>
  </w:style>
  <w:style w:type="paragraph" w:styleId="Altbilgi">
    <w:name w:val="footer"/>
    <w:basedOn w:val="Normal"/>
    <w:link w:val="Altbilgi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ltbilgiChar">
    <w:name w:val="Altbilgi Char"/>
    <w:basedOn w:val="VarsaylanParagrafYazTipi"/>
    <w:link w:val="Altbilgi"/>
    <w:uiPriority w:val="99"/>
    <w:rPr>
      <w:rFonts w:asciiTheme="majorHAnsi" w:eastAsiaTheme="majorEastAsia" w:hAnsiTheme="majorHAnsi" w:cstheme="majorBidi"/>
      <w:noProof/>
      <w:color w:val="1F4E79" w:themeColor="accent1" w:themeShade="80"/>
      <w:sz w:val="20"/>
    </w:rPr>
  </w:style>
  <w:style w:type="table" w:styleId="KlavuzuTablo4-Vurgu1">
    <w:name w:val="Grid Table 4 Accent 1"/>
    <w:basedOn w:val="NormalTablo"/>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oKlavuzuAk">
    <w:name w:val="Grid Table Light"/>
    <w:basedOn w:val="NormalTablo"/>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Tablo"/>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DipnotMetni">
    <w:name w:val="footnote text"/>
    <w:basedOn w:val="Normal"/>
    <w:link w:val="DipnotMetniChar"/>
    <w:uiPriority w:val="12"/>
    <w:unhideWhenUsed/>
    <w:pPr>
      <w:spacing w:before="140" w:after="0" w:line="240" w:lineRule="auto"/>
    </w:pPr>
    <w:rPr>
      <w:i/>
      <w:iCs/>
      <w:sz w:val="14"/>
    </w:rPr>
  </w:style>
  <w:style w:type="character" w:customStyle="1" w:styleId="DipnotMetniChar">
    <w:name w:val="Dipnot Metni Char"/>
    <w:basedOn w:val="VarsaylanParagrafYazTipi"/>
    <w:link w:val="DipnotMetni"/>
    <w:uiPriority w:val="12"/>
    <w:rPr>
      <w:i/>
      <w:iCs/>
      <w:sz w:val="14"/>
    </w:rPr>
  </w:style>
  <w:style w:type="paragraph" w:styleId="ListeParagraf">
    <w:name w:val="List Paragraph"/>
    <w:basedOn w:val="Normal"/>
    <w:uiPriority w:val="34"/>
    <w:unhideWhenUsed/>
    <w:qFormat/>
    <w:rsid w:val="0039321A"/>
    <w:pPr>
      <w:ind w:left="720"/>
      <w:contextualSpacing/>
    </w:pPr>
  </w:style>
  <w:style w:type="character" w:styleId="Kpr">
    <w:name w:val="Hyperlink"/>
    <w:basedOn w:val="VarsaylanParagrafYazTipi"/>
    <w:uiPriority w:val="99"/>
    <w:unhideWhenUsed/>
    <w:rsid w:val="007144E0"/>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2174">
      <w:bodyDiv w:val="1"/>
      <w:marLeft w:val="0"/>
      <w:marRight w:val="0"/>
      <w:marTop w:val="0"/>
      <w:marBottom w:val="0"/>
      <w:divBdr>
        <w:top w:val="none" w:sz="0" w:space="0" w:color="auto"/>
        <w:left w:val="none" w:sz="0" w:space="0" w:color="auto"/>
        <w:bottom w:val="none" w:sz="0" w:space="0" w:color="auto"/>
        <w:right w:val="none" w:sz="0" w:space="0" w:color="auto"/>
      </w:divBdr>
      <w:divsChild>
        <w:div w:id="641695369">
          <w:marLeft w:val="0"/>
          <w:marRight w:val="0"/>
          <w:marTop w:val="300"/>
          <w:marBottom w:val="300"/>
          <w:divBdr>
            <w:top w:val="none" w:sz="0" w:space="0" w:color="auto"/>
            <w:left w:val="none" w:sz="0" w:space="0" w:color="auto"/>
            <w:bottom w:val="none" w:sz="0" w:space="0" w:color="auto"/>
            <w:right w:val="none" w:sz="0" w:space="0" w:color="auto"/>
          </w:divBdr>
          <w:divsChild>
            <w:div w:id="11054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3994">
      <w:bodyDiv w:val="1"/>
      <w:marLeft w:val="0"/>
      <w:marRight w:val="0"/>
      <w:marTop w:val="0"/>
      <w:marBottom w:val="0"/>
      <w:divBdr>
        <w:top w:val="none" w:sz="0" w:space="0" w:color="auto"/>
        <w:left w:val="none" w:sz="0" w:space="0" w:color="auto"/>
        <w:bottom w:val="none" w:sz="0" w:space="0" w:color="auto"/>
        <w:right w:val="none" w:sz="0" w:space="0" w:color="auto"/>
      </w:divBdr>
      <w:divsChild>
        <w:div w:id="1159812900">
          <w:marLeft w:val="0"/>
          <w:marRight w:val="0"/>
          <w:marTop w:val="0"/>
          <w:marBottom w:val="0"/>
          <w:divBdr>
            <w:top w:val="none" w:sz="0" w:space="0" w:color="auto"/>
            <w:left w:val="none" w:sz="0" w:space="0" w:color="auto"/>
            <w:bottom w:val="none" w:sz="0" w:space="0" w:color="auto"/>
            <w:right w:val="none" w:sz="0" w:space="0" w:color="auto"/>
          </w:divBdr>
        </w:div>
      </w:divsChild>
    </w:div>
    <w:div w:id="496774633">
      <w:bodyDiv w:val="1"/>
      <w:marLeft w:val="0"/>
      <w:marRight w:val="0"/>
      <w:marTop w:val="0"/>
      <w:marBottom w:val="0"/>
      <w:divBdr>
        <w:top w:val="none" w:sz="0" w:space="0" w:color="auto"/>
        <w:left w:val="none" w:sz="0" w:space="0" w:color="auto"/>
        <w:bottom w:val="none" w:sz="0" w:space="0" w:color="auto"/>
        <w:right w:val="none" w:sz="0" w:space="0" w:color="auto"/>
      </w:divBdr>
    </w:div>
    <w:div w:id="1143616700">
      <w:bodyDiv w:val="1"/>
      <w:marLeft w:val="0"/>
      <w:marRight w:val="0"/>
      <w:marTop w:val="0"/>
      <w:marBottom w:val="0"/>
      <w:divBdr>
        <w:top w:val="none" w:sz="0" w:space="0" w:color="auto"/>
        <w:left w:val="none" w:sz="0" w:space="0" w:color="auto"/>
        <w:bottom w:val="none" w:sz="0" w:space="0" w:color="auto"/>
        <w:right w:val="none" w:sz="0" w:space="0" w:color="auto"/>
      </w:divBdr>
    </w:div>
    <w:div w:id="1288507737">
      <w:bodyDiv w:val="1"/>
      <w:marLeft w:val="0"/>
      <w:marRight w:val="0"/>
      <w:marTop w:val="0"/>
      <w:marBottom w:val="0"/>
      <w:divBdr>
        <w:top w:val="none" w:sz="0" w:space="0" w:color="auto"/>
        <w:left w:val="none" w:sz="0" w:space="0" w:color="auto"/>
        <w:bottom w:val="none" w:sz="0" w:space="0" w:color="auto"/>
        <w:right w:val="none" w:sz="0" w:space="0" w:color="auto"/>
      </w:divBdr>
    </w:div>
    <w:div w:id="1526216466">
      <w:bodyDiv w:val="1"/>
      <w:marLeft w:val="0"/>
      <w:marRight w:val="0"/>
      <w:marTop w:val="0"/>
      <w:marBottom w:val="0"/>
      <w:divBdr>
        <w:top w:val="none" w:sz="0" w:space="0" w:color="auto"/>
        <w:left w:val="none" w:sz="0" w:space="0" w:color="auto"/>
        <w:bottom w:val="none" w:sz="0" w:space="0" w:color="auto"/>
        <w:right w:val="none" w:sz="0" w:space="0" w:color="auto"/>
      </w:divBdr>
      <w:divsChild>
        <w:div w:id="121969221">
          <w:marLeft w:val="0"/>
          <w:marRight w:val="0"/>
          <w:marTop w:val="300"/>
          <w:marBottom w:val="300"/>
          <w:divBdr>
            <w:top w:val="none" w:sz="0" w:space="0" w:color="auto"/>
            <w:left w:val="none" w:sz="0" w:space="0" w:color="auto"/>
            <w:bottom w:val="none" w:sz="0" w:space="0" w:color="auto"/>
            <w:right w:val="none" w:sz="0" w:space="0" w:color="auto"/>
          </w:divBdr>
          <w:divsChild>
            <w:div w:id="5330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3798">
      <w:bodyDiv w:val="1"/>
      <w:marLeft w:val="0"/>
      <w:marRight w:val="0"/>
      <w:marTop w:val="0"/>
      <w:marBottom w:val="0"/>
      <w:divBdr>
        <w:top w:val="none" w:sz="0" w:space="0" w:color="auto"/>
        <w:left w:val="none" w:sz="0" w:space="0" w:color="auto"/>
        <w:bottom w:val="none" w:sz="0" w:space="0" w:color="auto"/>
        <w:right w:val="none" w:sz="0" w:space="0" w:color="auto"/>
      </w:divBdr>
      <w:divsChild>
        <w:div w:id="944116594">
          <w:marLeft w:val="0"/>
          <w:marRight w:val="0"/>
          <w:marTop w:val="300"/>
          <w:marBottom w:val="300"/>
          <w:divBdr>
            <w:top w:val="none" w:sz="0" w:space="0" w:color="auto"/>
            <w:left w:val="none" w:sz="0" w:space="0" w:color="auto"/>
            <w:bottom w:val="none" w:sz="0" w:space="0" w:color="auto"/>
            <w:right w:val="none" w:sz="0" w:space="0" w:color="auto"/>
          </w:divBdr>
          <w:divsChild>
            <w:div w:id="166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1364">
      <w:bodyDiv w:val="1"/>
      <w:marLeft w:val="0"/>
      <w:marRight w:val="0"/>
      <w:marTop w:val="0"/>
      <w:marBottom w:val="0"/>
      <w:divBdr>
        <w:top w:val="none" w:sz="0" w:space="0" w:color="auto"/>
        <w:left w:val="none" w:sz="0" w:space="0" w:color="auto"/>
        <w:bottom w:val="none" w:sz="0" w:space="0" w:color="auto"/>
        <w:right w:val="none" w:sz="0" w:space="0" w:color="auto"/>
      </w:divBdr>
      <w:divsChild>
        <w:div w:id="313873501">
          <w:marLeft w:val="0"/>
          <w:marRight w:val="0"/>
          <w:marTop w:val="300"/>
          <w:marBottom w:val="300"/>
          <w:divBdr>
            <w:top w:val="none" w:sz="0" w:space="0" w:color="auto"/>
            <w:left w:val="none" w:sz="0" w:space="0" w:color="auto"/>
            <w:bottom w:val="none" w:sz="0" w:space="0" w:color="auto"/>
            <w:right w:val="none" w:sz="0" w:space="0" w:color="auto"/>
          </w:divBdr>
          <w:divsChild>
            <w:div w:id="109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3714">
      <w:bodyDiv w:val="1"/>
      <w:marLeft w:val="0"/>
      <w:marRight w:val="0"/>
      <w:marTop w:val="0"/>
      <w:marBottom w:val="0"/>
      <w:divBdr>
        <w:top w:val="none" w:sz="0" w:space="0" w:color="auto"/>
        <w:left w:val="none" w:sz="0" w:space="0" w:color="auto"/>
        <w:bottom w:val="none" w:sz="0" w:space="0" w:color="auto"/>
        <w:right w:val="none" w:sz="0" w:space="0" w:color="auto"/>
      </w:divBdr>
    </w:div>
    <w:div w:id="1854108057">
      <w:bodyDiv w:val="1"/>
      <w:marLeft w:val="0"/>
      <w:marRight w:val="0"/>
      <w:marTop w:val="0"/>
      <w:marBottom w:val="0"/>
      <w:divBdr>
        <w:top w:val="none" w:sz="0" w:space="0" w:color="auto"/>
        <w:left w:val="none" w:sz="0" w:space="0" w:color="auto"/>
        <w:bottom w:val="none" w:sz="0" w:space="0" w:color="auto"/>
        <w:right w:val="none" w:sz="0" w:space="0" w:color="auto"/>
      </w:divBdr>
      <w:divsChild>
        <w:div w:id="1782065368">
          <w:marLeft w:val="0"/>
          <w:marRight w:val="0"/>
          <w:marTop w:val="300"/>
          <w:marBottom w:val="300"/>
          <w:divBdr>
            <w:top w:val="none" w:sz="0" w:space="0" w:color="auto"/>
            <w:left w:val="none" w:sz="0" w:space="0" w:color="auto"/>
            <w:bottom w:val="none" w:sz="0" w:space="0" w:color="auto"/>
            <w:right w:val="none" w:sz="0" w:space="0" w:color="auto"/>
          </w:divBdr>
          <w:divsChild>
            <w:div w:id="14859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log.techorganic.com/2015/04/10/64-bit-linux-stack-smashing-tutorial-part-1/" TargetMode="External"/><Relationship Id="rId21" Type="http://schemas.openxmlformats.org/officeDocument/2006/relationships/image" Target="media/image9.png"/><Relationship Id="rId34" Type="http://schemas.openxmlformats.org/officeDocument/2006/relationships/hyperlink" Target="https://dl.packetstormsecurity.net/papers/attack/64bit-overflow.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image" Target="media/image12.png"/><Relationship Id="rId32" Type="http://schemas.openxmlformats.org/officeDocument/2006/relationships/hyperlink" Target="https://www.youtube.com/watch?v=1S0aBV-Waeo" TargetMode="External"/><Relationship Id="rId37" Type="http://schemas.openxmlformats.org/officeDocument/2006/relationships/hyperlink" Target="https://bytesoverbombs.io/exploiting-a-64-bit-buffer-overflow-469e8b500f10"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havalkapil.com/blogs/Buffer-Overflow-Exploit/"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stackoverflow.com/questions/15533889/buffer-overflows-on-64-bit"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i.stack.imgur.com/1Yz9K.gif" TargetMode="External"/><Relationship Id="rId17" Type="http://schemas.openxmlformats.org/officeDocument/2006/relationships/header" Target="header3.xml"/><Relationship Id="rId25" Type="http://schemas.openxmlformats.org/officeDocument/2006/relationships/image" Target="media/image13.png"/><Relationship Id="rId33" Type="http://schemas.openxmlformats.org/officeDocument/2006/relationships/hyperlink" Target="http://www.therabb1thole.co.uk/tutorial/linux-64-bit-buffer-overflow-tutorial/" TargetMode="External"/><Relationship Id="rId38" Type="http://schemas.openxmlformats.org/officeDocument/2006/relationships/hyperlink" Target="https://samsclass.info/127/proj/p13-64bo.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et%20Mucahit\AppData\Roaming\Microsoft\&#350;ablonlar\Proje%20Kapsam&#305;.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90434748-5E3A-432D-891A-5EA7D65E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 Kapsamı.dotx</Template>
  <TotalTime>2040</TotalTime>
  <Pages>12</Pages>
  <Words>1851</Words>
  <Characters>10554</Characters>
  <Application>Microsoft Office Word</Application>
  <DocSecurity>0</DocSecurity>
  <Lines>87</Lines>
  <Paragraphs>24</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Genel bakış</vt:lpstr>
      <vt:lpstr>    Proje Arka Planı ve Açıklaması</vt:lpstr>
      <vt:lpstr>    Proje Kapsamı</vt:lpstr>
      <vt:lpstr>    Üst Düzey Gereklilikler</vt:lpstr>
      <vt:lpstr>    Teslim Edilebilirler</vt:lpstr>
      <vt:lpstr>    Etkilenen Taraflar</vt:lpstr>
      <vt:lpstr>    Etkilenen İş Süreçleri veya Sistemleri</vt:lpstr>
      <vt:lpstr>    Kapsamdan Belirli Dışlamalar</vt:lpstr>
      <vt:lpstr>    Uygulama Planı</vt:lpstr>
      <vt:lpstr>    Üst Düzey Zaman Çizelgesi/Program</vt:lpstr>
      <vt:lpstr>İlerleme Onayı ve Yetkisi</vt:lpstr>
    </vt:vector>
  </TitlesOfParts>
  <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Windows User</cp:lastModifiedBy>
  <cp:revision>517</cp:revision>
  <dcterms:created xsi:type="dcterms:W3CDTF">2018-04-14T13:08:00Z</dcterms:created>
  <dcterms:modified xsi:type="dcterms:W3CDTF">2018-05-12T11:36:00Z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